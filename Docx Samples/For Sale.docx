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aflet layout"/>
      </w:tblPr>
      <w:tblGrid>
        <w:gridCol w:w="8192"/>
        <w:gridCol w:w="2608"/>
      </w:tblGrid>
      <w:tr w:rsidR="0087277D" w14:paraId="4223C164" w14:textId="77777777">
        <w:trPr>
          <w:trHeight w:hRule="exact" w:val="14299"/>
          <w:jc w:val="center"/>
        </w:trPr>
        <w:tc>
          <w:tcPr>
            <w:tcW w:w="8192" w:type="dxa"/>
          </w:tcPr>
          <w:p w14:paraId="2D7B0C4E" w14:textId="77777777" w:rsidR="0087277D" w:rsidRDefault="001820A2">
            <w:pPr>
              <w:spacing w:after="80"/>
            </w:pPr>
            <w:r>
              <w:rPr>
                <w:noProof/>
                <w:lang w:eastAsia="zh-CN" w:bidi="he-IL"/>
              </w:rPr>
              <w:drawing>
                <wp:inline distT="0" distB="0" distL="0" distR="0" wp14:anchorId="67A07482" wp14:editId="11A28B5A">
                  <wp:extent cx="5158409" cy="5509944"/>
                  <wp:effectExtent l="0" t="0" r="4445" b="0"/>
                  <wp:docPr id="1" name="Picture 1" title="Photo of canoes at a boathouse on a l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idayhome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46900553"/>
              <w:placeholder>
                <w:docPart w:val="86555269CCE3324A8A46427A4346E1A9"/>
              </w:placeholder>
              <w:temporary/>
              <w:showingPlcHdr/>
              <w15:appearance w15:val="hidden"/>
            </w:sdtPr>
            <w:sdtEndPr/>
            <w:sdtContent>
              <w:p w14:paraId="6493D16B" w14:textId="77777777" w:rsidR="0087277D" w:rsidRDefault="001820A2">
                <w:pPr>
                  <w:pStyle w:val="Heading1"/>
                  <w:outlineLvl w:val="0"/>
                </w:pPr>
                <w:r>
                  <w:rPr>
                    <w:lang w:val="en-GB" w:bidi="en-GB"/>
                  </w:rPr>
                  <w:t>For Sale!</w:t>
                </w:r>
              </w:p>
            </w:sdtContent>
          </w:sdt>
          <w:sdt>
            <w:sdtPr>
              <w:id w:val="-868300079"/>
              <w:placeholder>
                <w:docPart w:val="3766BCC13B0CF045BC72D1884F535F5A"/>
              </w:placeholder>
              <w:temporary/>
              <w:showingPlcHdr/>
              <w15:appearance w15:val="hidden"/>
            </w:sdtPr>
            <w:sdtEndPr/>
            <w:sdtContent>
              <w:p w14:paraId="15D5E1D8" w14:textId="77777777" w:rsidR="0087277D" w:rsidRDefault="001820A2">
                <w:pPr>
                  <w:pStyle w:val="Heading2"/>
                  <w:outlineLvl w:val="1"/>
                </w:pPr>
                <w:r>
                  <w:rPr>
                    <w:lang w:val="en-GB" w:bidi="en-GB"/>
                  </w:rPr>
                  <w:t>To get started straight away, simply tap any placeholder text (such as this) and start typing.</w:t>
                </w:r>
              </w:p>
            </w:sdtContent>
          </w:sdt>
          <w:p w14:paraId="4945EB7E" w14:textId="77777777" w:rsidR="0087277D" w:rsidRDefault="00E52117">
            <w:pPr>
              <w:pStyle w:val="Heading3"/>
              <w:outlineLvl w:val="2"/>
            </w:pPr>
            <w:sdt>
              <w:sdtPr>
                <w:id w:val="-989865273"/>
                <w:placeholder>
                  <w:docPart w:val="DB208702D61AD1449B4FCE3C80AF1419"/>
                </w:placeholder>
                <w:temporary/>
                <w:showingPlcHdr/>
                <w15:appearance w15:val="hidden"/>
              </w:sdtPr>
              <w:sdtEndPr/>
              <w:sdtContent>
                <w:r w:rsidR="001820A2">
                  <w:rPr>
                    <w:lang w:val="en-GB" w:bidi="en-GB"/>
                  </w:rPr>
                  <w:t>Heading 3</w:t>
                </w:r>
              </w:sdtContent>
            </w:sdt>
          </w:p>
          <w:sdt>
            <w:sdtPr>
              <w:id w:val="151957617"/>
              <w:placeholder>
                <w:docPart w:val="8F30874CFE22CA4D9955FD47AF44D925"/>
              </w:placeholder>
              <w:temporary/>
              <w:showingPlcHdr/>
              <w15:appearance w15:val="hidden"/>
            </w:sdtPr>
            <w:sdtEndPr/>
            <w:sdtContent>
              <w:p w14:paraId="1A681A51" w14:textId="77777777" w:rsidR="0087277D" w:rsidRDefault="001820A2">
                <w:pPr>
                  <w:pStyle w:val="Heading4"/>
                  <w:outlineLvl w:val="3"/>
                </w:pPr>
                <w:r>
                  <w:rPr>
                    <w:lang w:val="en-GB" w:bidi="en-GB"/>
                  </w:rPr>
                  <w:t>Heading 4</w:t>
                </w:r>
              </w:p>
            </w:sdtContent>
          </w:sdt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87277D" w14:paraId="6D3627DA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6C64B3A" w14:textId="77777777" w:rsidR="0087277D" w:rsidRDefault="00E52117" w:rsidP="001820A2">
                  <w:sdt>
                    <w:sdtPr>
                      <w:alias w:val="Item"/>
                      <w:tag w:val=""/>
                      <w:id w:val="1337040638"/>
                      <w:placeholder>
                        <w:docPart w:val="9B43BDD8DF6DEE478FA00009652B398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451862938"/>
                    <w:placeholder>
                      <w:docPart w:val="A19DD48E7C1741479497ADB140A6350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040B39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8DE10D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1A3D666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38BCAA3607AAEA41BCDDFF29B7D4CF7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79151402"/>
                    <w:placeholder>
                      <w:docPart w:val="DF7758762499744B889F1217C5DFFDEE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564D8CE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697130C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A38857B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A970E2CD43F40F4F9C16915523BD786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86366914"/>
                    <w:placeholder>
                      <w:docPart w:val="056926E18E44B24DAED8AB47432CB93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565B22D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3180577F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66A1B1D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157C7D42C0254944AAE50C683B0D6B1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624584968"/>
                    <w:placeholder>
                      <w:docPart w:val="2A2925725818C2449760026589B0231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F9EFDEE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5CB5B1A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3A97A48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C000E5879C5CEC47A4545ADDD179817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7278100"/>
                    <w:placeholder>
                      <w:docPart w:val="E2A77E147C17BA428448BBE0D80EF69F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7C4D92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696D7D2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572B52F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C976A37680379D4FB3092D75524166B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61443266"/>
                    <w:placeholder>
                      <w:docPart w:val="C2A6743DFBC13845B8B49FF854B6CFA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C9DA38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28EEFCE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3E2571A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9C0688986C0667468C875362844C100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219739653"/>
                    <w:placeholder>
                      <w:docPart w:val="A3E8820372C5214DAD65FA5B29AFEBB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D3442AF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61C622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36A09A1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FE86154B3C36C048BC44CEEF81C722F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71160226"/>
                    <w:placeholder>
                      <w:docPart w:val="F4C03053B8CA2740A7BCDD380EE33D82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6005728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39AA5D3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9EDB2ED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1FEC49AE68F22346A7F8AD20FEBE8F6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903405332"/>
                    <w:placeholder>
                      <w:docPart w:val="5836C752F415B1429A168A566D44491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EF6229D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020DD900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ED83964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12FDEA0A9ED3384BAB9E4066E44AA03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583343397"/>
                    <w:placeholder>
                      <w:docPart w:val="372AF0CF6C0A904A9F44CEB6E41D1AF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81E6B79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4A5E73B9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84A98E2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48110E62B31C7748AC0A1617C20AEDC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23586981"/>
                    <w:placeholder>
                      <w:docPart w:val="B1F05961AB7A854A873F4886B1A56D4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0D805AD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478150B6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48A4AB0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3284460EF7DE66448DE6E50F2220B0C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87703724"/>
                    <w:placeholder>
                      <w:docPart w:val="F5109233D983044382C374A30D2B15F6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8600A8A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1D68E4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47022444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53B0F5C80F818140888EE43D04AD601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808479447"/>
                    <w:placeholder>
                      <w:docPart w:val="F6F3A41640B0804786D9623757D7EFF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8362FDA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64CF817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F1DB3C0" w14:textId="77777777" w:rsidR="0087277D" w:rsidRDefault="00E52117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F89DE2FB612B4B4090987A3C0ADFCB5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410893648"/>
                    <w:placeholder>
                      <w:docPart w:val="BDFFBD0D875A3E44A87A9B65DE14315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185CB27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</w:tbl>
          <w:p w14:paraId="07A78EF3" w14:textId="77777777" w:rsidR="0087277D" w:rsidRDefault="0087277D">
            <w:pPr>
              <w:spacing w:after="80"/>
            </w:pPr>
          </w:p>
        </w:tc>
      </w:tr>
    </w:tbl>
    <w:p w14:paraId="70BEED3F" w14:textId="77777777" w:rsidR="0087277D" w:rsidRDefault="0087277D"/>
    <w:sectPr w:rsidR="0087277D">
      <w:pgSz w:w="11907" w:h="16839" w:code="9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17"/>
    <w:rsid w:val="001820A2"/>
    <w:rsid w:val="0087277D"/>
    <w:rsid w:val="00E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3158B"/>
  <w15:chartTrackingRefBased/>
  <w15:docId w15:val="{915D1CE1-DBF3-EA4B-8F8B-3FC7A661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00D7E9A3-0C04-3D46-872C-AB86DE2F96CD%7dtf100020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555269CCE3324A8A46427A4346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0D2C-A219-7841-848E-937C8D794F30}"/>
      </w:docPartPr>
      <w:docPartBody>
        <w:p w:rsidR="00000000" w:rsidRDefault="0016565F">
          <w:pPr>
            <w:pStyle w:val="86555269CCE3324A8A46427A4346E1A9"/>
          </w:pPr>
          <w:r>
            <w:rPr>
              <w:lang w:val="en-GB" w:bidi="en-GB"/>
            </w:rPr>
            <w:t>For Sale!</w:t>
          </w:r>
        </w:p>
      </w:docPartBody>
    </w:docPart>
    <w:docPart>
      <w:docPartPr>
        <w:name w:val="3766BCC13B0CF045BC72D1884F53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E526-63A5-2E48-AA4C-286B0473DBC5}"/>
      </w:docPartPr>
      <w:docPartBody>
        <w:p w:rsidR="00000000" w:rsidRDefault="0016565F">
          <w:pPr>
            <w:pStyle w:val="3766BCC13B0CF045BC72D1884F535F5A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DB208702D61AD1449B4FCE3C80AF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59CD-F177-A142-AAA8-56F4D6633C96}"/>
      </w:docPartPr>
      <w:docPartBody>
        <w:p w:rsidR="00000000" w:rsidRDefault="0016565F">
          <w:pPr>
            <w:pStyle w:val="DB208702D61AD1449B4FCE3C80AF1419"/>
          </w:pPr>
          <w:r>
            <w:rPr>
              <w:lang w:val="en-GB" w:bidi="en-GB"/>
            </w:rPr>
            <w:t>Heading 3</w:t>
          </w:r>
        </w:p>
      </w:docPartBody>
    </w:docPart>
    <w:docPart>
      <w:docPartPr>
        <w:name w:val="8F30874CFE22CA4D9955FD47AF44D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74689-BA87-1F40-8FE6-EF34BC964319}"/>
      </w:docPartPr>
      <w:docPartBody>
        <w:p w:rsidR="00000000" w:rsidRDefault="0016565F">
          <w:pPr>
            <w:pStyle w:val="8F30874CFE22CA4D9955FD47AF44D925"/>
          </w:pPr>
          <w:r>
            <w:rPr>
              <w:lang w:val="en-GB" w:bidi="en-GB"/>
            </w:rPr>
            <w:t>Heading 4</w:t>
          </w:r>
        </w:p>
      </w:docPartBody>
    </w:docPart>
    <w:docPart>
      <w:docPartPr>
        <w:name w:val="9B43BDD8DF6DEE478FA00009652B3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1399D-EABB-E341-B002-065AE5E64E8B}"/>
      </w:docPartPr>
      <w:docPartBody>
        <w:p w:rsidR="00000000" w:rsidRDefault="0016565F">
          <w:pPr>
            <w:pStyle w:val="9B43BDD8DF6DEE478FA00009652B3986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A19DD48E7C1741479497ADB140A6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9506-07BB-3E4A-BB2E-CBF696E6680B}"/>
      </w:docPartPr>
      <w:docPartBody>
        <w:p w:rsidR="00000000" w:rsidRDefault="0016565F">
          <w:pPr>
            <w:pStyle w:val="A19DD48E7C1741479497ADB140A63500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38BCAA3607AAEA41BCDDFF29B7D4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A73F-36A0-DA44-B7A6-832A1C76FF8D}"/>
      </w:docPartPr>
      <w:docPartBody>
        <w:p w:rsidR="00000000" w:rsidRDefault="0016565F">
          <w:pPr>
            <w:pStyle w:val="38BCAA3607AAEA41BCDDFF29B7D4CF71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DF7758762499744B889F1217C5DFF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D2DA3-81CB-8D49-976D-A63886818736}"/>
      </w:docPartPr>
      <w:docPartBody>
        <w:p w:rsidR="00000000" w:rsidRDefault="0016565F">
          <w:pPr>
            <w:pStyle w:val="DF7758762499744B889F1217C5DFFDEE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A970E2CD43F40F4F9C16915523BD7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FB4B8-421C-2E45-9B3B-1362473A5AE2}"/>
      </w:docPartPr>
      <w:docPartBody>
        <w:p w:rsidR="00000000" w:rsidRDefault="0016565F">
          <w:pPr>
            <w:pStyle w:val="A970E2CD43F40F4F9C16915523BD7868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056926E18E44B24DAED8AB47432C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4F231-3C4A-124E-AE14-8929375DFA06}"/>
      </w:docPartPr>
      <w:docPartBody>
        <w:p w:rsidR="00000000" w:rsidRDefault="0016565F">
          <w:pPr>
            <w:pStyle w:val="056926E18E44B24DAED8AB47432CB933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157C7D42C0254944AAE50C683B0D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57FA1-37FD-C94B-A153-3F3C3051AF85}"/>
      </w:docPartPr>
      <w:docPartBody>
        <w:p w:rsidR="00000000" w:rsidRDefault="0016565F">
          <w:pPr>
            <w:pStyle w:val="157C7D42C0254944AAE50C683B0D6B14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2A2925725818C2449760026589B0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13CBC-6986-7549-8B0D-A48F31BF2D7C}"/>
      </w:docPartPr>
      <w:docPartBody>
        <w:p w:rsidR="00000000" w:rsidRDefault="0016565F">
          <w:pPr>
            <w:pStyle w:val="2A2925725818C2449760026589B02310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C000E5879C5CEC47A4545ADDD179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462C5-CCB0-B349-9322-7C4124FFF6D6}"/>
      </w:docPartPr>
      <w:docPartBody>
        <w:p w:rsidR="00000000" w:rsidRDefault="0016565F">
          <w:pPr>
            <w:pStyle w:val="C000E5879C5CEC47A4545ADDD179817A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E2A77E147C17BA428448BBE0D80EF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DFE6-FD11-2441-B567-D45659C762D1}"/>
      </w:docPartPr>
      <w:docPartBody>
        <w:p w:rsidR="00000000" w:rsidRDefault="0016565F">
          <w:pPr>
            <w:pStyle w:val="E2A77E147C17BA428448BBE0D80EF69F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C976A37680379D4FB3092D755241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D7FAE-97FB-0044-AA3B-2271FE92F74B}"/>
      </w:docPartPr>
      <w:docPartBody>
        <w:p w:rsidR="00000000" w:rsidRDefault="0016565F">
          <w:pPr>
            <w:pStyle w:val="C976A37680379D4FB3092D75524166BD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C2A6743DFBC13845B8B49FF854B6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35727-B8C7-4442-8B87-B0B5C1A00E42}"/>
      </w:docPartPr>
      <w:docPartBody>
        <w:p w:rsidR="00000000" w:rsidRDefault="0016565F">
          <w:pPr>
            <w:pStyle w:val="C2A6743DFBC13845B8B49FF854B6CFA3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9C0688986C0667468C875362844C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6AFD-AADE-804F-A317-FBA1A36E6B51}"/>
      </w:docPartPr>
      <w:docPartBody>
        <w:p w:rsidR="00000000" w:rsidRDefault="0016565F">
          <w:pPr>
            <w:pStyle w:val="9C0688986C0667468C875362844C1007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A3E8820372C5214DAD65FA5B29AFE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5CDE-C1AE-1944-9E9E-B116156E7061}"/>
      </w:docPartPr>
      <w:docPartBody>
        <w:p w:rsidR="00000000" w:rsidRDefault="0016565F">
          <w:pPr>
            <w:pStyle w:val="A3E8820372C5214DAD65FA5B29AFEBB3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FE86154B3C36C048BC44CEEF81C72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E12F1-988C-0540-9384-B4370FE829F0}"/>
      </w:docPartPr>
      <w:docPartBody>
        <w:p w:rsidR="00000000" w:rsidRDefault="0016565F">
          <w:pPr>
            <w:pStyle w:val="FE86154B3C36C048BC44CEEF81C722FA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F4C03053B8CA2740A7BCDD380EE33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7A8D-1EB6-8547-8242-9FF145087BF1}"/>
      </w:docPartPr>
      <w:docPartBody>
        <w:p w:rsidR="00000000" w:rsidRDefault="0016565F">
          <w:pPr>
            <w:pStyle w:val="F4C03053B8CA2740A7BCDD380EE33D82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1FEC49AE68F22346A7F8AD20FEBE8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DB12-34C8-AC4B-989F-853B504BC26E}"/>
      </w:docPartPr>
      <w:docPartBody>
        <w:p w:rsidR="00000000" w:rsidRDefault="0016565F">
          <w:pPr>
            <w:pStyle w:val="1FEC49AE68F22346A7F8AD20FEBE8F6A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5836C752F415B1429A168A566D44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1414-9441-7045-B0D2-260F7AB06A59}"/>
      </w:docPartPr>
      <w:docPartBody>
        <w:p w:rsidR="00000000" w:rsidRDefault="0016565F">
          <w:pPr>
            <w:pStyle w:val="5836C752F415B1429A168A566D444919"/>
          </w:pPr>
          <w:r>
            <w:rPr>
              <w:lang w:val="en-GB" w:bidi="en-GB"/>
            </w:rPr>
            <w:t xml:space="preserve">[Contact </w:t>
          </w:r>
          <w:r>
            <w:rPr>
              <w:lang w:val="en-GB" w:bidi="en-GB"/>
            </w:rPr>
            <w:t>Information]</w:t>
          </w:r>
        </w:p>
      </w:docPartBody>
    </w:docPart>
    <w:docPart>
      <w:docPartPr>
        <w:name w:val="12FDEA0A9ED3384BAB9E4066E44AA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C0346-636F-5C47-A188-4A45C6801474}"/>
      </w:docPartPr>
      <w:docPartBody>
        <w:p w:rsidR="00000000" w:rsidRDefault="0016565F">
          <w:pPr>
            <w:pStyle w:val="12FDEA0A9ED3384BAB9E4066E44AA03C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372AF0CF6C0A904A9F44CEB6E41D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6DBC-130E-F346-A494-AC276B580C3A}"/>
      </w:docPartPr>
      <w:docPartBody>
        <w:p w:rsidR="00000000" w:rsidRDefault="0016565F">
          <w:pPr>
            <w:pStyle w:val="372AF0CF6C0A904A9F44CEB6E41D1AF1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48110E62B31C7748AC0A1617C20A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B677-791A-CD41-A31D-8E21FC127EFD}"/>
      </w:docPartPr>
      <w:docPartBody>
        <w:p w:rsidR="00000000" w:rsidRDefault="0016565F">
          <w:pPr>
            <w:pStyle w:val="48110E62B31C7748AC0A1617C20AEDC4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B1F05961AB7A854A873F4886B1A5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08C9E-7842-F64A-ABBC-806CC3FD3433}"/>
      </w:docPartPr>
      <w:docPartBody>
        <w:p w:rsidR="00000000" w:rsidRDefault="0016565F">
          <w:pPr>
            <w:pStyle w:val="B1F05961AB7A854A873F4886B1A56D43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3284460EF7DE66448DE6E50F2220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62342-CEB0-1E49-BF91-128523F50873}"/>
      </w:docPartPr>
      <w:docPartBody>
        <w:p w:rsidR="00000000" w:rsidRDefault="0016565F">
          <w:pPr>
            <w:pStyle w:val="3284460EF7DE66448DE6E50F2220B0C2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F5109233D983044382C374A30D2B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87E25-8877-F644-AC5A-FB9C5746E1E8}"/>
      </w:docPartPr>
      <w:docPartBody>
        <w:p w:rsidR="00000000" w:rsidRDefault="0016565F">
          <w:pPr>
            <w:pStyle w:val="F5109233D983044382C374A30D2B15F6"/>
          </w:pPr>
          <w:r>
            <w:rPr>
              <w:lang w:val="en-GB" w:bidi="en-GB"/>
            </w:rPr>
            <w:t>[Contact Information]</w:t>
          </w:r>
        </w:p>
      </w:docPartBody>
    </w:docPart>
    <w:docPart>
      <w:docPartPr>
        <w:name w:val="53B0F5C80F818140888EE43D04AD6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BDB2-AC23-544B-88B6-3C5F29D95FA6}"/>
      </w:docPartPr>
      <w:docPartBody>
        <w:p w:rsidR="00000000" w:rsidRDefault="0016565F">
          <w:pPr>
            <w:pStyle w:val="53B0F5C80F818140888EE43D04AD6011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F6F3A41640B0804786D9623757D7E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4F9E-2C18-FE4D-AE2A-04C8FA7ECC81}"/>
      </w:docPartPr>
      <w:docPartBody>
        <w:p w:rsidR="00000000" w:rsidRDefault="0016565F">
          <w:pPr>
            <w:pStyle w:val="F6F3A41640B0804786D9623757D7EFF1"/>
          </w:pPr>
          <w:r>
            <w:rPr>
              <w:lang w:val="en-GB" w:bidi="en-GB"/>
            </w:rPr>
            <w:t xml:space="preserve">[Contact </w:t>
          </w:r>
          <w:r>
            <w:rPr>
              <w:lang w:val="en-GB" w:bidi="en-GB"/>
            </w:rPr>
            <w:t>Information]</w:t>
          </w:r>
        </w:p>
      </w:docPartBody>
    </w:docPart>
    <w:docPart>
      <w:docPartPr>
        <w:name w:val="F89DE2FB612B4B4090987A3C0ADF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95BF-4C83-BC48-AD60-37F27D0ABE9C}"/>
      </w:docPartPr>
      <w:docPartBody>
        <w:p w:rsidR="00000000" w:rsidRDefault="0016565F">
          <w:pPr>
            <w:pStyle w:val="F89DE2FB612B4B4090987A3C0ADFCB56"/>
          </w:pPr>
          <w:r>
            <w:rPr>
              <w:lang w:val="en-GB" w:bidi="en-GB"/>
            </w:rPr>
            <w:t>[Item]</w:t>
          </w:r>
        </w:p>
      </w:docPartBody>
    </w:docPart>
    <w:docPart>
      <w:docPartPr>
        <w:name w:val="BDFFBD0D875A3E44A87A9B65DE14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69AB-588C-204E-A279-9FDD150E812B}"/>
      </w:docPartPr>
      <w:docPartBody>
        <w:p w:rsidR="00000000" w:rsidRDefault="0016565F">
          <w:pPr>
            <w:pStyle w:val="BDFFBD0D875A3E44A87A9B65DE143159"/>
          </w:pPr>
          <w:r>
            <w:rPr>
              <w:lang w:val="en-GB" w:bidi="en-GB"/>
            </w:rP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5F"/>
    <w:rsid w:val="001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555269CCE3324A8A46427A4346E1A9">
    <w:name w:val="86555269CCE3324A8A46427A4346E1A9"/>
  </w:style>
  <w:style w:type="paragraph" w:customStyle="1" w:styleId="3766BCC13B0CF045BC72D1884F535F5A">
    <w:name w:val="3766BCC13B0CF045BC72D1884F535F5A"/>
  </w:style>
  <w:style w:type="paragraph" w:customStyle="1" w:styleId="DB208702D61AD1449B4FCE3C80AF1419">
    <w:name w:val="DB208702D61AD1449B4FCE3C80AF1419"/>
  </w:style>
  <w:style w:type="paragraph" w:customStyle="1" w:styleId="8F30874CFE22CA4D9955FD47AF44D925">
    <w:name w:val="8F30874CFE22CA4D9955FD47AF44D925"/>
  </w:style>
  <w:style w:type="paragraph" w:customStyle="1" w:styleId="9B43BDD8DF6DEE478FA00009652B3986">
    <w:name w:val="9B43BDD8DF6DEE478FA00009652B3986"/>
  </w:style>
  <w:style w:type="paragraph" w:customStyle="1" w:styleId="A19DD48E7C1741479497ADB140A63500">
    <w:name w:val="A19DD48E7C1741479497ADB140A63500"/>
  </w:style>
  <w:style w:type="paragraph" w:customStyle="1" w:styleId="38BCAA3607AAEA41BCDDFF29B7D4CF71">
    <w:name w:val="38BCAA3607AAEA41BCDDFF29B7D4CF71"/>
  </w:style>
  <w:style w:type="paragraph" w:customStyle="1" w:styleId="DF7758762499744B889F1217C5DFFDEE">
    <w:name w:val="DF7758762499744B889F1217C5DFFDEE"/>
  </w:style>
  <w:style w:type="paragraph" w:customStyle="1" w:styleId="A970E2CD43F40F4F9C16915523BD7868">
    <w:name w:val="A970E2CD43F40F4F9C16915523BD7868"/>
  </w:style>
  <w:style w:type="paragraph" w:customStyle="1" w:styleId="056926E18E44B24DAED8AB47432CB933">
    <w:name w:val="056926E18E44B24DAED8AB47432CB933"/>
  </w:style>
  <w:style w:type="paragraph" w:customStyle="1" w:styleId="157C7D42C0254944AAE50C683B0D6B14">
    <w:name w:val="157C7D42C0254944AAE50C683B0D6B14"/>
  </w:style>
  <w:style w:type="paragraph" w:customStyle="1" w:styleId="2A2925725818C2449760026589B02310">
    <w:name w:val="2A2925725818C2449760026589B02310"/>
  </w:style>
  <w:style w:type="paragraph" w:customStyle="1" w:styleId="C000E5879C5CEC47A4545ADDD179817A">
    <w:name w:val="C000E5879C5CEC47A4545ADDD179817A"/>
  </w:style>
  <w:style w:type="paragraph" w:customStyle="1" w:styleId="E2A77E147C17BA428448BBE0D80EF69F">
    <w:name w:val="E2A77E147C17BA428448BBE0D80EF69F"/>
  </w:style>
  <w:style w:type="paragraph" w:customStyle="1" w:styleId="C976A37680379D4FB3092D75524166BD">
    <w:name w:val="C976A37680379D4FB3092D75524166BD"/>
  </w:style>
  <w:style w:type="paragraph" w:customStyle="1" w:styleId="C2A6743DFBC13845B8B49FF854B6CFA3">
    <w:name w:val="C2A6743DFBC13845B8B49FF854B6CFA3"/>
  </w:style>
  <w:style w:type="paragraph" w:customStyle="1" w:styleId="9C0688986C0667468C875362844C1007">
    <w:name w:val="9C0688986C0667468C875362844C1007"/>
  </w:style>
  <w:style w:type="paragraph" w:customStyle="1" w:styleId="A3E8820372C5214DAD65FA5B29AFEBB3">
    <w:name w:val="A3E8820372C5214DAD65FA5B29AFEBB3"/>
  </w:style>
  <w:style w:type="paragraph" w:customStyle="1" w:styleId="FE86154B3C36C048BC44CEEF81C722FA">
    <w:name w:val="FE86154B3C36C048BC44CEEF81C722FA"/>
  </w:style>
  <w:style w:type="paragraph" w:customStyle="1" w:styleId="F4C03053B8CA2740A7BCDD380EE33D82">
    <w:name w:val="F4C03053B8CA2740A7BCDD380EE33D82"/>
  </w:style>
  <w:style w:type="paragraph" w:customStyle="1" w:styleId="1FEC49AE68F22346A7F8AD20FEBE8F6A">
    <w:name w:val="1FEC49AE68F22346A7F8AD20FEBE8F6A"/>
  </w:style>
  <w:style w:type="paragraph" w:customStyle="1" w:styleId="5836C752F415B1429A168A566D444919">
    <w:name w:val="5836C752F415B1429A168A566D444919"/>
  </w:style>
  <w:style w:type="paragraph" w:customStyle="1" w:styleId="12FDEA0A9ED3384BAB9E4066E44AA03C">
    <w:name w:val="12FDEA0A9ED3384BAB9E4066E44AA03C"/>
  </w:style>
  <w:style w:type="paragraph" w:customStyle="1" w:styleId="372AF0CF6C0A904A9F44CEB6E41D1AF1">
    <w:name w:val="372AF0CF6C0A904A9F44CEB6E41D1AF1"/>
  </w:style>
  <w:style w:type="paragraph" w:customStyle="1" w:styleId="48110E62B31C7748AC0A1617C20AEDC4">
    <w:name w:val="48110E62B31C7748AC0A1617C20AEDC4"/>
  </w:style>
  <w:style w:type="paragraph" w:customStyle="1" w:styleId="B1F05961AB7A854A873F4886B1A56D43">
    <w:name w:val="B1F05961AB7A854A873F4886B1A56D43"/>
  </w:style>
  <w:style w:type="paragraph" w:customStyle="1" w:styleId="3284460EF7DE66448DE6E50F2220B0C2">
    <w:name w:val="3284460EF7DE66448DE6E50F2220B0C2"/>
  </w:style>
  <w:style w:type="paragraph" w:customStyle="1" w:styleId="F5109233D983044382C374A30D2B15F6">
    <w:name w:val="F5109233D983044382C374A30D2B15F6"/>
  </w:style>
  <w:style w:type="paragraph" w:customStyle="1" w:styleId="53B0F5C80F818140888EE43D04AD6011">
    <w:name w:val="53B0F5C80F818140888EE43D04AD6011"/>
  </w:style>
  <w:style w:type="paragraph" w:customStyle="1" w:styleId="F6F3A41640B0804786D9623757D7EFF1">
    <w:name w:val="F6F3A41640B0804786D9623757D7EFF1"/>
  </w:style>
  <w:style w:type="paragraph" w:customStyle="1" w:styleId="F89DE2FB612B4B4090987A3C0ADFCB56">
    <w:name w:val="F89DE2FB612B4B4090987A3C0ADFCB56"/>
  </w:style>
  <w:style w:type="paragraph" w:customStyle="1" w:styleId="BDFFBD0D875A3E44A87A9B65DE143159">
    <w:name w:val="BDFFBD0D875A3E44A87A9B65DE143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Leaflet.dotx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2021-01-13T10:12:00Z</dcterms:created>
  <dcterms:modified xsi:type="dcterms:W3CDTF">2021-01-13T10:12:00Z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