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976BC" w14:textId="77777777" w:rsidR="00CE2D13" w:rsidRDefault="00D2606C" w:rsidP="00972EC1">
      <w:pPr>
        <w:pStyle w:val="ContactInformation"/>
      </w:pPr>
      <w:sdt>
        <w:sdtPr>
          <w:id w:val="-1015071712"/>
          <w:placeholder>
            <w:docPart w:val="450FDDC81ECAC64DA4C64FB5D0CC598B"/>
          </w:placeholder>
          <w:temporary/>
          <w:showingPlcHdr/>
          <w15:appearance w15:val="hidden"/>
        </w:sdtPr>
        <w:sdtEndPr/>
        <w:sdtContent>
          <w:r w:rsidR="00972EC1" w:rsidRPr="00972EC1">
            <w:rPr>
              <w:rStyle w:val="NameChar"/>
            </w:rPr>
            <w:t>FIRST NAME</w:t>
          </w:r>
          <w:r w:rsidR="00972EC1" w:rsidRPr="00972EC1">
            <w:rPr>
              <w:rStyle w:val="NameChar"/>
            </w:rPr>
            <w:br/>
            <w:t>Surname</w:t>
          </w:r>
        </w:sdtContent>
      </w:sdt>
    </w:p>
    <w:p w14:paraId="5BCD0999" w14:textId="77777777" w:rsidR="00CE2D13" w:rsidRDefault="00D2606C">
      <w:pPr>
        <w:pStyle w:val="ContactInformation"/>
      </w:pPr>
      <w:sdt>
        <w:sdtPr>
          <w:id w:val="305602035"/>
          <w:placeholder>
            <w:docPart w:val="70E03D24E92D544495EC872200F63895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Address | Phone Number | Email Address</w:t>
          </w:r>
        </w:sdtContent>
      </w:sdt>
    </w:p>
    <w:p w14:paraId="63F623CC" w14:textId="77777777" w:rsidR="00CE2D13" w:rsidRDefault="00D2606C">
      <w:pPr>
        <w:pStyle w:val="Heading1"/>
      </w:pPr>
      <w:sdt>
        <w:sdtPr>
          <w:id w:val="-819804518"/>
          <w:placeholder>
            <w:docPart w:val="96C1C780B2E00C49A40D1CFE7C28ABB9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Skills Summary</w:t>
          </w:r>
        </w:sdtContent>
      </w:sdt>
    </w:p>
    <w:sdt>
      <w:sdtPr>
        <w:id w:val="264583849"/>
        <w:placeholder>
          <w:docPart w:val="AB28A8A451BABD4C9D28D584FDBC50B9"/>
        </w:placeholder>
        <w:temporary/>
        <w:showingPlcHdr/>
        <w15:appearance w15:val="hidden"/>
      </w:sdtPr>
      <w:sdtEndPr/>
      <w:sdtContent>
        <w:p w14:paraId="74C8348E" w14:textId="77777777" w:rsidR="00CE2D13" w:rsidRDefault="00972EC1">
          <w:pPr>
            <w:spacing w:after="180"/>
          </w:pPr>
          <w:r>
            <w:rPr>
              <w:lang w:val="en-GB" w:bidi="en-GB"/>
            </w:rPr>
            <w:t>To get started straight away, simply tap any placeholder text (such as this) and start typing.</w:t>
          </w:r>
        </w:p>
      </w:sdtContent>
    </w:sdt>
    <w:p w14:paraId="3F95178F" w14:textId="77777777" w:rsidR="00CE2D13" w:rsidRDefault="00D2606C">
      <w:pPr>
        <w:pStyle w:val="Heading1"/>
      </w:pPr>
      <w:sdt>
        <w:sdtPr>
          <w:id w:val="-1150367223"/>
          <w:placeholder>
            <w:docPart w:val="875D495CCDEFCE44AEC357D5236DDC2B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Education</w:t>
          </w:r>
        </w:sdtContent>
      </w:sdt>
    </w:p>
    <w:p w14:paraId="55B5990C" w14:textId="77777777" w:rsidR="00CE2D13" w:rsidRDefault="00D2606C">
      <w:pPr>
        <w:pStyle w:val="Heading2"/>
      </w:pPr>
      <w:sdt>
        <w:sdtPr>
          <w:id w:val="-1529011685"/>
          <w:placeholder>
            <w:docPart w:val="D3DB43EEAC4879468823AFCE4ABB23F5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Degree/Date of Graduation</w:t>
          </w:r>
        </w:sdtContent>
      </w:sdt>
    </w:p>
    <w:sdt>
      <w:sdtPr>
        <w:id w:val="-1686204593"/>
        <w:placeholder>
          <w:docPart w:val="B4A5806FFD8DE74588A0114BF5BEC0E4"/>
        </w:placeholder>
        <w:temporary/>
        <w:showingPlcHdr/>
        <w15:appearance w15:val="hidden"/>
      </w:sdtPr>
      <w:sdtEndPr/>
      <w:sdtContent>
        <w:p w14:paraId="32BD41DE" w14:textId="77777777" w:rsidR="00CE2D13" w:rsidRDefault="00972EC1">
          <w:r>
            <w:rPr>
              <w:noProof/>
              <w:lang w:val="en-GB" w:bidi="en-GB"/>
            </w:rPr>
            <w:t>You might want to include your marks here and a brief summary of relevant coursework, awards and honours.</w:t>
          </w:r>
        </w:p>
      </w:sdtContent>
    </w:sdt>
    <w:p w14:paraId="2194B9B1" w14:textId="77777777" w:rsidR="00CE2D13" w:rsidRDefault="00D2606C">
      <w:pPr>
        <w:pStyle w:val="Heading1"/>
      </w:pPr>
      <w:sdt>
        <w:sdtPr>
          <w:id w:val="617349259"/>
          <w:placeholder>
            <w:docPart w:val="2C8106C2BD1729428C9E4A0926DA8B40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Experience</w:t>
          </w:r>
        </w:sdtContent>
      </w:sdt>
    </w:p>
    <w:p w14:paraId="61A47F2F" w14:textId="77777777" w:rsidR="00CE2D13" w:rsidRDefault="00D2606C">
      <w:pPr>
        <w:pStyle w:val="Heading2"/>
      </w:pPr>
      <w:sdt>
        <w:sdtPr>
          <w:id w:val="692349886"/>
          <w:placeholder>
            <w:docPart w:val="9DAA6F252F19454FB907A49E71BE0CC4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Name of Employer</w:t>
          </w:r>
        </w:sdtContent>
      </w:sdt>
    </w:p>
    <w:p w14:paraId="7EB01DA4" w14:textId="77777777" w:rsidR="00CE2D13" w:rsidRDefault="00D2606C">
      <w:pPr>
        <w:pStyle w:val="Heading3"/>
      </w:pPr>
      <w:sdt>
        <w:sdtPr>
          <w:id w:val="-1405223110"/>
          <w:placeholder>
            <w:docPart w:val="7B8E16BD28F0F64481CCD90657030E90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Job Title/Dates of Employment</w:t>
          </w:r>
        </w:sdtContent>
      </w:sdt>
    </w:p>
    <w:sdt>
      <w:sdtPr>
        <w:id w:val="1265580678"/>
        <w:placeholder>
          <w:docPart w:val="B545BFB8DB01074099D883D365155604"/>
        </w:placeholder>
        <w:temporary/>
        <w:showingPlcHdr/>
        <w15:appearance w15:val="hidden"/>
      </w:sdtPr>
      <w:sdtEndPr/>
      <w:sdtContent>
        <w:p w14:paraId="456E082D" w14:textId="77777777" w:rsidR="00CE2D13" w:rsidRDefault="00972EC1">
          <w:r>
            <w:rPr>
              <w:lang w:val="en-GB" w:bidi="en-GB"/>
            </w:rPr>
            <w:t>This is the place for a brief summary of your key responsibilities and biggest accomplishments.</w:t>
          </w:r>
        </w:p>
      </w:sdtContent>
    </w:sdt>
    <w:p w14:paraId="293C79E5" w14:textId="77777777" w:rsidR="00CE2D13" w:rsidRDefault="00D2606C">
      <w:pPr>
        <w:pStyle w:val="Heading1"/>
      </w:pPr>
      <w:sdt>
        <w:sdtPr>
          <w:id w:val="250401295"/>
          <w:placeholder>
            <w:docPart w:val="EB87AB5342D9894AB412A2E3FF9B50BE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Awards and Acknowledgements</w:t>
          </w:r>
        </w:sdtContent>
      </w:sdt>
    </w:p>
    <w:p w14:paraId="101D0DFA" w14:textId="77777777" w:rsidR="00CE2D13" w:rsidRDefault="00D2606C">
      <w:pPr>
        <w:pStyle w:val="Heading2"/>
      </w:pPr>
      <w:sdt>
        <w:sdtPr>
          <w:id w:val="-122928538"/>
          <w:placeholder>
            <w:docPart w:val="B96224C4C1E29D4F895D82629C088391"/>
          </w:placeholder>
          <w:temporary/>
          <w:showingPlcHdr/>
          <w15:appearance w15:val="hidden"/>
        </w:sdtPr>
        <w:sdtEndPr/>
        <w:sdtContent>
          <w:r w:rsidR="00972EC1">
            <w:rPr>
              <w:lang w:val="en-GB" w:bidi="en-GB"/>
            </w:rPr>
            <w:t>Type of Award/Award Description</w:t>
          </w:r>
        </w:sdtContent>
      </w:sdt>
    </w:p>
    <w:p w14:paraId="45ADE3BF" w14:textId="77777777" w:rsidR="00CE2D13" w:rsidRDefault="00D2606C">
      <w:sdt>
        <w:sdtPr>
          <w:id w:val="-199016679"/>
          <w:placeholder>
            <w:docPart w:val="0CBA9D70ED83274BB2B7A729B999C1D4"/>
          </w:placeholder>
          <w:temporary/>
          <w:showingPlcHdr/>
          <w15:appearance w15:val="hidden"/>
        </w:sdtPr>
        <w:sdtEndPr/>
        <w:sdtContent>
          <w:r w:rsidR="00972EC1">
            <w:rPr>
              <w:noProof/>
              <w:lang w:val="en-GB" w:bidi="en-GB"/>
            </w:rPr>
            <w:t>Have you ever been the head of a society at university, mentored other students or led a charity campaign? You're a natural leader – tell it like it is!</w:t>
          </w:r>
        </w:sdtContent>
      </w:sdt>
    </w:p>
    <w:sectPr w:rsidR="00CE2D13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95FBD" w14:textId="77777777" w:rsidR="00D2606C" w:rsidRDefault="00D2606C">
      <w:pPr>
        <w:spacing w:after="0" w:line="240" w:lineRule="auto"/>
      </w:pPr>
      <w:r>
        <w:separator/>
      </w:r>
    </w:p>
  </w:endnote>
  <w:endnote w:type="continuationSeparator" w:id="0">
    <w:p w14:paraId="3F8AED2F" w14:textId="77777777" w:rsidR="00D2606C" w:rsidRDefault="00D26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4FF951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79D61" w14:textId="77777777" w:rsidR="00D2606C" w:rsidRDefault="00D2606C">
      <w:pPr>
        <w:spacing w:after="0" w:line="240" w:lineRule="auto"/>
      </w:pPr>
      <w:r>
        <w:separator/>
      </w:r>
    </w:p>
  </w:footnote>
  <w:footnote w:type="continuationSeparator" w:id="0">
    <w:p w14:paraId="1AAB7398" w14:textId="77777777" w:rsidR="00D2606C" w:rsidRDefault="00D26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63BA3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C30850E" wp14:editId="5C6D3D7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18B6F5A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3BC18" w14:textId="77777777" w:rsidR="00CE2D13" w:rsidRDefault="00972EC1">
    <w:pPr>
      <w:pStyle w:val="Header"/>
    </w:pPr>
    <w:r>
      <w:rPr>
        <w:noProof/>
        <w:lang w:eastAsia="zh-CN" w:bidi="he-IL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5DC77E4" wp14:editId="55F0485C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6ED052B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B"/>
    <w:rsid w:val="00972EC1"/>
    <w:rsid w:val="00A406EB"/>
    <w:rsid w:val="00CE2D13"/>
    <w:rsid w:val="00D2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DF4C473"/>
  <w15:chartTrackingRefBased/>
  <w15:docId w15:val="{AA19938B-8A72-7045-BA81-6A494C01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l4d/Library/Containers/com.microsoft.Word/Data/Library/Application%20Support/Microsoft/Office/16.0/DTS/en-GB%7b3B46C778-0A66-DD45-BA16-EA2F9303DCCC%7d/%7bBDFDB223-7828-644A-89C5-FC27B28B6BCE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50FDDC81ECAC64DA4C64FB5D0CC5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C245A-DFA2-DE46-9C0B-18A34D2809F8}"/>
      </w:docPartPr>
      <w:docPartBody>
        <w:p w:rsidR="00000000" w:rsidRDefault="00B92BEA">
          <w:pPr>
            <w:pStyle w:val="450FDDC81ECAC64DA4C64FB5D0CC598B"/>
          </w:pPr>
          <w:r>
            <w:rPr>
              <w:lang w:val="en-GB" w:bidi="en-GB"/>
            </w:rPr>
            <w:t>FIRST NAME</w:t>
          </w:r>
          <w:r>
            <w:rPr>
              <w:lang w:val="en-GB" w:bidi="en-GB"/>
            </w:rPr>
            <w:br/>
            <w:t>Surname</w:t>
          </w:r>
        </w:p>
      </w:docPartBody>
    </w:docPart>
    <w:docPart>
      <w:docPartPr>
        <w:name w:val="70E03D24E92D544495EC872200F63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80D87E-6EC8-B542-A28A-63A47DE16B36}"/>
      </w:docPartPr>
      <w:docPartBody>
        <w:p w:rsidR="00000000" w:rsidRDefault="00B92BEA">
          <w:pPr>
            <w:pStyle w:val="70E03D24E92D544495EC872200F63895"/>
          </w:pPr>
          <w:r>
            <w:rPr>
              <w:lang w:val="en-GB" w:bidi="en-GB"/>
            </w:rPr>
            <w:t>Address | Phone Number | Email Address</w:t>
          </w:r>
        </w:p>
      </w:docPartBody>
    </w:docPart>
    <w:docPart>
      <w:docPartPr>
        <w:name w:val="96C1C780B2E00C49A40D1CFE7C28A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93AC0-2E96-4146-8432-A73DD0EB4F6C}"/>
      </w:docPartPr>
      <w:docPartBody>
        <w:p w:rsidR="00000000" w:rsidRDefault="00B92BEA">
          <w:pPr>
            <w:pStyle w:val="96C1C780B2E00C49A40D1CFE7C28ABB9"/>
          </w:pPr>
          <w:r>
            <w:rPr>
              <w:lang w:val="en-GB" w:bidi="en-GB"/>
            </w:rPr>
            <w:t>Skills Summary</w:t>
          </w:r>
        </w:p>
      </w:docPartBody>
    </w:docPart>
    <w:docPart>
      <w:docPartPr>
        <w:name w:val="AB28A8A451BABD4C9D28D584FDBC5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23B861-18EB-1346-A8E0-1D43E25F5891}"/>
      </w:docPartPr>
      <w:docPartBody>
        <w:p w:rsidR="00000000" w:rsidRDefault="00B92BEA">
          <w:pPr>
            <w:pStyle w:val="AB28A8A451BABD4C9D28D584FDBC50B9"/>
          </w:pPr>
          <w:r>
            <w:rPr>
              <w:lang w:val="en-GB" w:bidi="en-GB"/>
            </w:rPr>
            <w:t>To get started straight away, simply tap any placeholder text (such as this) and start typing.</w:t>
          </w:r>
        </w:p>
      </w:docPartBody>
    </w:docPart>
    <w:docPart>
      <w:docPartPr>
        <w:name w:val="875D495CCDEFCE44AEC357D5236DD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C1CDD-FAE0-DB4B-934A-67086D85F589}"/>
      </w:docPartPr>
      <w:docPartBody>
        <w:p w:rsidR="00000000" w:rsidRDefault="00B92BEA">
          <w:pPr>
            <w:pStyle w:val="875D495CCDEFCE44AEC357D5236DDC2B"/>
          </w:pPr>
          <w:r>
            <w:rPr>
              <w:lang w:val="en-GB" w:bidi="en-GB"/>
            </w:rPr>
            <w:t>Education</w:t>
          </w:r>
        </w:p>
      </w:docPartBody>
    </w:docPart>
    <w:docPart>
      <w:docPartPr>
        <w:name w:val="D3DB43EEAC4879468823AFCE4ABB23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538535-F85C-784F-AED5-A707635CA74B}"/>
      </w:docPartPr>
      <w:docPartBody>
        <w:p w:rsidR="00000000" w:rsidRDefault="00B92BEA">
          <w:pPr>
            <w:pStyle w:val="D3DB43EEAC4879468823AFCE4ABB23F5"/>
          </w:pPr>
          <w:r>
            <w:rPr>
              <w:lang w:val="en-GB" w:bidi="en-GB"/>
            </w:rPr>
            <w:t>Degree/Date of Graduation</w:t>
          </w:r>
        </w:p>
      </w:docPartBody>
    </w:docPart>
    <w:docPart>
      <w:docPartPr>
        <w:name w:val="B4A5806FFD8DE74588A0114BF5BEC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BCAB8-AD07-9341-8515-99124DF8AC95}"/>
      </w:docPartPr>
      <w:docPartBody>
        <w:p w:rsidR="00000000" w:rsidRDefault="00B92BEA">
          <w:pPr>
            <w:pStyle w:val="B4A5806FFD8DE74588A0114BF5BEC0E4"/>
          </w:pPr>
          <w:r>
            <w:rPr>
              <w:noProof/>
              <w:lang w:val="en-GB" w:bidi="en-GB"/>
            </w:rPr>
            <w:t>You might want to include your marks here and a brief summary of relevant coursework, awards and honours.</w:t>
          </w:r>
        </w:p>
      </w:docPartBody>
    </w:docPart>
    <w:docPart>
      <w:docPartPr>
        <w:name w:val="2C8106C2BD1729428C9E4A0926DA8B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2A740-46B2-3B4A-8F65-3B204A023496}"/>
      </w:docPartPr>
      <w:docPartBody>
        <w:p w:rsidR="00000000" w:rsidRDefault="00B92BEA">
          <w:pPr>
            <w:pStyle w:val="2C8106C2BD1729428C9E4A0926DA8B40"/>
          </w:pPr>
          <w:r>
            <w:rPr>
              <w:lang w:val="en-GB" w:bidi="en-GB"/>
            </w:rPr>
            <w:t>Experience</w:t>
          </w:r>
        </w:p>
      </w:docPartBody>
    </w:docPart>
    <w:docPart>
      <w:docPartPr>
        <w:name w:val="9DAA6F252F19454FB907A49E71BE0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7D1B9-57B0-7A4A-91E6-BF23EEF7E6B3}"/>
      </w:docPartPr>
      <w:docPartBody>
        <w:p w:rsidR="00000000" w:rsidRDefault="00B92BEA">
          <w:pPr>
            <w:pStyle w:val="9DAA6F252F19454FB907A49E71BE0CC4"/>
          </w:pPr>
          <w:r>
            <w:rPr>
              <w:lang w:val="en-GB" w:bidi="en-GB"/>
            </w:rPr>
            <w:t>Name of Employer</w:t>
          </w:r>
        </w:p>
      </w:docPartBody>
    </w:docPart>
    <w:docPart>
      <w:docPartPr>
        <w:name w:val="7B8E16BD28F0F64481CCD90657030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49B2C-36DB-474D-8B2A-3520C3C3D179}"/>
      </w:docPartPr>
      <w:docPartBody>
        <w:p w:rsidR="00000000" w:rsidRDefault="00B92BEA">
          <w:pPr>
            <w:pStyle w:val="7B8E16BD28F0F64481CCD90657030E90"/>
          </w:pPr>
          <w:r>
            <w:rPr>
              <w:lang w:val="en-GB" w:bidi="en-GB"/>
            </w:rPr>
            <w:t xml:space="preserve">Job </w:t>
          </w:r>
          <w:r>
            <w:rPr>
              <w:lang w:val="en-GB" w:bidi="en-GB"/>
            </w:rPr>
            <w:t>Title/Dates of Employment</w:t>
          </w:r>
        </w:p>
      </w:docPartBody>
    </w:docPart>
    <w:docPart>
      <w:docPartPr>
        <w:name w:val="B545BFB8DB01074099D883D365155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CE985A-0F6A-5D4F-8F59-3F48C93FFFA8}"/>
      </w:docPartPr>
      <w:docPartBody>
        <w:p w:rsidR="00000000" w:rsidRDefault="00B92BEA">
          <w:pPr>
            <w:pStyle w:val="B545BFB8DB01074099D883D365155604"/>
          </w:pPr>
          <w:r>
            <w:rPr>
              <w:lang w:val="en-GB" w:bidi="en-GB"/>
            </w:rPr>
            <w:t>This is the place for a brief summary of your key responsibilities and biggest accomplishments.</w:t>
          </w:r>
        </w:p>
      </w:docPartBody>
    </w:docPart>
    <w:docPart>
      <w:docPartPr>
        <w:name w:val="EB87AB5342D9894AB412A2E3FF9B5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0CAA22-7C16-874C-ADF9-B4537022BDA5}"/>
      </w:docPartPr>
      <w:docPartBody>
        <w:p w:rsidR="00000000" w:rsidRDefault="00B92BEA">
          <w:pPr>
            <w:pStyle w:val="EB87AB5342D9894AB412A2E3FF9B50BE"/>
          </w:pPr>
          <w:r>
            <w:rPr>
              <w:lang w:val="en-GB" w:bidi="en-GB"/>
            </w:rPr>
            <w:t>Awards and Acknowledgements</w:t>
          </w:r>
        </w:p>
      </w:docPartBody>
    </w:docPart>
    <w:docPart>
      <w:docPartPr>
        <w:name w:val="B96224C4C1E29D4F895D82629C08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5DD5D-27F6-FF47-BAEE-57A1994F1ECE}"/>
      </w:docPartPr>
      <w:docPartBody>
        <w:p w:rsidR="00000000" w:rsidRDefault="00B92BEA">
          <w:pPr>
            <w:pStyle w:val="B96224C4C1E29D4F895D82629C088391"/>
          </w:pPr>
          <w:r>
            <w:rPr>
              <w:lang w:val="en-GB" w:bidi="en-GB"/>
            </w:rPr>
            <w:t>Type of Award/Award Description</w:t>
          </w:r>
        </w:p>
      </w:docPartBody>
    </w:docPart>
    <w:docPart>
      <w:docPartPr>
        <w:name w:val="0CBA9D70ED83274BB2B7A729B999C1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24169-B00D-D34F-94A4-F7C4BC714C56}"/>
      </w:docPartPr>
      <w:docPartBody>
        <w:p w:rsidR="00000000" w:rsidRDefault="00B92BEA">
          <w:pPr>
            <w:pStyle w:val="0CBA9D70ED83274BB2B7A729B999C1D4"/>
          </w:pPr>
          <w:r>
            <w:rPr>
              <w:noProof/>
              <w:lang w:val="en-GB" w:bidi="en-GB"/>
            </w:rPr>
            <w:t>Have you ever been the head of a society at university, mentored other stu</w:t>
          </w:r>
          <w:r>
            <w:rPr>
              <w:noProof/>
              <w:lang w:val="en-GB" w:bidi="en-GB"/>
            </w:rPr>
            <w:t>dents or led a charity campaign? You're a natural leader – 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EA"/>
    <w:rsid w:val="00B9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0FDDC81ECAC64DA4C64FB5D0CC598B">
    <w:name w:val="450FDDC81ECAC64DA4C64FB5D0CC598B"/>
  </w:style>
  <w:style w:type="paragraph" w:customStyle="1" w:styleId="70E03D24E92D544495EC872200F63895">
    <w:name w:val="70E03D24E92D544495EC872200F63895"/>
  </w:style>
  <w:style w:type="paragraph" w:customStyle="1" w:styleId="96C1C780B2E00C49A40D1CFE7C28ABB9">
    <w:name w:val="96C1C780B2E00C49A40D1CFE7C28ABB9"/>
  </w:style>
  <w:style w:type="paragraph" w:customStyle="1" w:styleId="AB28A8A451BABD4C9D28D584FDBC50B9">
    <w:name w:val="AB28A8A451BABD4C9D28D584FDBC50B9"/>
  </w:style>
  <w:style w:type="paragraph" w:customStyle="1" w:styleId="875D495CCDEFCE44AEC357D5236DDC2B">
    <w:name w:val="875D495CCDEFCE44AEC357D5236DDC2B"/>
  </w:style>
  <w:style w:type="paragraph" w:customStyle="1" w:styleId="D3DB43EEAC4879468823AFCE4ABB23F5">
    <w:name w:val="D3DB43EEAC4879468823AFCE4ABB23F5"/>
  </w:style>
  <w:style w:type="paragraph" w:customStyle="1" w:styleId="B4A5806FFD8DE74588A0114BF5BEC0E4">
    <w:name w:val="B4A5806FFD8DE74588A0114BF5BEC0E4"/>
  </w:style>
  <w:style w:type="paragraph" w:customStyle="1" w:styleId="2C8106C2BD1729428C9E4A0926DA8B40">
    <w:name w:val="2C8106C2BD1729428C9E4A0926DA8B40"/>
  </w:style>
  <w:style w:type="paragraph" w:customStyle="1" w:styleId="9DAA6F252F19454FB907A49E71BE0CC4">
    <w:name w:val="9DAA6F252F19454FB907A49E71BE0CC4"/>
  </w:style>
  <w:style w:type="paragraph" w:customStyle="1" w:styleId="7B8E16BD28F0F64481CCD90657030E90">
    <w:name w:val="7B8E16BD28F0F64481CCD90657030E90"/>
  </w:style>
  <w:style w:type="paragraph" w:customStyle="1" w:styleId="B545BFB8DB01074099D883D365155604">
    <w:name w:val="B545BFB8DB01074099D883D365155604"/>
  </w:style>
  <w:style w:type="paragraph" w:customStyle="1" w:styleId="EB87AB5342D9894AB412A2E3FF9B50BE">
    <w:name w:val="EB87AB5342D9894AB412A2E3FF9B50BE"/>
  </w:style>
  <w:style w:type="paragraph" w:customStyle="1" w:styleId="B96224C4C1E29D4F895D82629C088391">
    <w:name w:val="B96224C4C1E29D4F895D82629C088391"/>
  </w:style>
  <w:style w:type="paragraph" w:customStyle="1" w:styleId="0CBA9D70ED83274BB2B7A729B999C1D4">
    <w:name w:val="0CBA9D70ED83274BB2B7A729B999C1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Roland Lannuzel</cp:lastModifiedBy>
  <cp:revision>1</cp:revision>
  <dcterms:created xsi:type="dcterms:W3CDTF">2021-01-13T10:19:00Z</dcterms:created>
  <dcterms:modified xsi:type="dcterms:W3CDTF">2021-01-13T10:20:00Z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