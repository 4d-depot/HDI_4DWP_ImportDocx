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5F4414F2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852B169DF537C7428E60EB124F8AC95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5F804BE4" w14:textId="77777777" w:rsidR="00B93310" w:rsidRPr="005152F2" w:rsidRDefault="00375EF5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1DC76A7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7EC42B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438DBBF" wp14:editId="5453102B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6709C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1B9134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64C8C90" w14:textId="77777777" w:rsidR="00441EB9" w:rsidRDefault="00936924" w:rsidP="00441EB9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159736844"/>
                      <w:placeholder>
                        <w:docPart w:val="318959677AA8F247904935C0C80F38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441EB9" w:rsidRPr="005152F2" w14:paraId="00D0C88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4266A8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1A01D09" wp14:editId="4686ACD3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389B7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1EA974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4A9D203" w14:textId="77777777" w:rsidR="00441EB9" w:rsidRDefault="00936924" w:rsidP="00441EB9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2067829428"/>
                      <w:placeholder>
                        <w:docPart w:val="D061399417FCBA4E82349476D1FBA6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441EB9" w:rsidRPr="005152F2" w14:paraId="531CA16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FBB64F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7A0EA3A" wp14:editId="3346892A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E29FE2D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2164CB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C68F89D" w14:textId="77777777" w:rsidR="00441EB9" w:rsidRDefault="00936924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55FB2DDC793B444C9778A4B7A84AB0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14:paraId="17D53327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C8AE739" w14:textId="77777777" w:rsidR="00441EB9" w:rsidRPr="00441EB9" w:rsidRDefault="00936924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D4F7DF21B55F1A42817261BE475919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6FDCBB25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918108B" w14:textId="77777777" w:rsidR="002C77B9" w:rsidRDefault="00936924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4F3E91402E3A2B4A8BD78D151AF1E2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5B3F993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408DEC9" wp14:editId="53578648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F11A61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1E66C7D" w14:textId="77777777" w:rsidR="005A7E57" w:rsidRDefault="00936924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17444BB3B88BB747BA750B45CD7CE1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5EBA371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2045C14" w14:textId="77777777" w:rsidR="005A7E57" w:rsidRDefault="00936924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2C280DB459E5446B4B6FE9CE1D3BC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7C4D1273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FC75A03" wp14:editId="7DD50778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18E500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B6FD3FE0D330D44294393C99CD31C00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3C9C5E8" w14:textId="77777777"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14:paraId="28DF3C3A" w14:textId="77777777" w:rsidR="00B93310" w:rsidRPr="005152F2" w:rsidRDefault="00B93310" w:rsidP="003856C9"/>
        </w:tc>
        <w:tc>
          <w:tcPr>
            <w:tcW w:w="723" w:type="dxa"/>
          </w:tcPr>
          <w:p w14:paraId="171647A0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5065E634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CC694B3" w14:textId="77777777" w:rsidR="008F6337" w:rsidRPr="005152F2" w:rsidRDefault="00936924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B9AA5A47CF5CA45B53CC6A7F5669F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79436D1E" w14:textId="77777777" w:rsidR="008F6337" w:rsidRPr="0043426C" w:rsidRDefault="00936924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12403ADB1AEA4248A6591EB6469365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2ABE0CCA" w14:textId="77777777" w:rsidR="008F6337" w:rsidRPr="005152F2" w:rsidRDefault="00936924" w:rsidP="008F6337">
                  <w:pPr>
                    <w:pStyle w:val="Heading5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68B3013C37CA404590934850F6F50B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07A9917F2F5CCD44AC6E795FA7EB44C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7FD62A5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BF1CD93CA61E9841BECE5D7920253B8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EBE35CD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2E91F0757E5E3A40B5B91CFFE8614F1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222B57D" w14:textId="77777777"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02AD8A5BC4F36C4C8E78BCA0712D469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8996935" w14:textId="77777777"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14:paraId="09EBA557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03D2B76" w14:textId="77777777" w:rsidR="008F6337" w:rsidRPr="005152F2" w:rsidRDefault="00936924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87F84402D3D4E4E8629A32C893DD5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D221B9A2FD90114BA94BEF824D6DCD2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5B92E26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sdt>
                  <w:sdtPr>
                    <w:alias w:val="University or College:"/>
                    <w:tag w:val="University or College:"/>
                    <w:id w:val="-741416646"/>
                    <w:placeholder>
                      <w:docPart w:val="884CE3A915AA2F44BF65B875D39EDD3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C2C5161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rPr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14:paraId="2B3ACD88" w14:textId="77777777" w:rsidR="008F6337" w:rsidRDefault="00936924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552D2072FBF55048B881F2F2C4EC51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8F6337" w14:paraId="2033A07B" w14:textId="77777777" w:rsidTr="00B85871">
              <w:tc>
                <w:tcPr>
                  <w:tcW w:w="5191" w:type="dxa"/>
                </w:tcPr>
                <w:p w14:paraId="3032A04C" w14:textId="77777777" w:rsidR="008F6337" w:rsidRPr="005152F2" w:rsidRDefault="00936924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5156E8F64CDE414EB874A3C60DA3FB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FB506A157A35374581633CE39CE41D1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13C4519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77A064B3" w14:textId="77777777" w:rsidR="008F6337" w:rsidRPr="005152F2" w:rsidRDefault="008F6337" w:rsidP="003856C9"/>
        </w:tc>
      </w:tr>
    </w:tbl>
    <w:p w14:paraId="51E473BC" w14:textId="77777777" w:rsidR="00E941EF" w:rsidRDefault="00E941EF" w:rsidP="0019561F">
      <w:pPr>
        <w:pStyle w:val="NoSpacing"/>
      </w:pPr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ED9CC" w14:textId="77777777" w:rsidR="00936924" w:rsidRDefault="00936924" w:rsidP="003856C9">
      <w:pPr>
        <w:spacing w:after="0" w:line="240" w:lineRule="auto"/>
      </w:pPr>
      <w:r>
        <w:separator/>
      </w:r>
    </w:p>
  </w:endnote>
  <w:endnote w:type="continuationSeparator" w:id="0">
    <w:p w14:paraId="2B653EA0" w14:textId="77777777" w:rsidR="00936924" w:rsidRDefault="0093692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8AB5B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EFAE368" wp14:editId="69F2DF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57298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09A8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C50C276" wp14:editId="1140D8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36E36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DCA20" w14:textId="77777777" w:rsidR="00936924" w:rsidRDefault="00936924" w:rsidP="003856C9">
      <w:pPr>
        <w:spacing w:after="0" w:line="240" w:lineRule="auto"/>
      </w:pPr>
      <w:r>
        <w:separator/>
      </w:r>
    </w:p>
  </w:footnote>
  <w:footnote w:type="continuationSeparator" w:id="0">
    <w:p w14:paraId="073FF2BD" w14:textId="77777777" w:rsidR="00936924" w:rsidRDefault="0093692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C03C7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26DB2E7" wp14:editId="757545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68E82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C9F6A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5837F13" wp14:editId="40AEC8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32ED77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F5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75EF5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936924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3C2FE0"/>
  <w15:chartTrackingRefBased/>
  <w15:docId w15:val="{158BDF50-623A-0C43-BBB6-93A72FAB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DD69E943-FC26-1940-834D-CC8EE0C8DA97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2B169DF537C7428E60EB124F8AC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2A01-BFE1-974C-9202-FB049E39CB56}"/>
      </w:docPartPr>
      <w:docPartBody>
        <w:p w:rsidR="00000000" w:rsidRDefault="001F01E0">
          <w:pPr>
            <w:pStyle w:val="852B169DF537C7428E60EB124F8AC952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318959677AA8F247904935C0C80F3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5805-DB0A-BC40-8F3B-A29094988276}"/>
      </w:docPartPr>
      <w:docPartBody>
        <w:p w:rsidR="00000000" w:rsidRDefault="001F01E0">
          <w:pPr>
            <w:pStyle w:val="318959677AA8F247904935C0C80F3842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D061399417FCBA4E82349476D1FB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BFA09-F42F-3549-A661-5C7627C6D5CC}"/>
      </w:docPartPr>
      <w:docPartBody>
        <w:p w:rsidR="00000000" w:rsidRDefault="001F01E0">
          <w:pPr>
            <w:pStyle w:val="D061399417FCBA4E82349476D1FBA66F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55FB2DDC793B444C9778A4B7A84A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1ECB0-B2FE-634E-8474-4F2C7F8A76C4}"/>
      </w:docPartPr>
      <w:docPartBody>
        <w:p w:rsidR="00000000" w:rsidRDefault="001F01E0">
          <w:pPr>
            <w:pStyle w:val="55FB2DDC793B444C9778A4B7A84AB04C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D4F7DF21B55F1A42817261BE47591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0352-78B5-A04B-9ACA-4A077D806515}"/>
      </w:docPartPr>
      <w:docPartBody>
        <w:p w:rsidR="00000000" w:rsidRDefault="001F01E0">
          <w:pPr>
            <w:pStyle w:val="D4F7DF21B55F1A42817261BE475919C7"/>
          </w:pPr>
          <w:r w:rsidRPr="005152F2">
            <w:rPr>
              <w:lang w:val="en-GB" w:bidi="en-GB"/>
            </w:rPr>
            <w:t>Link to</w:t>
          </w:r>
          <w:r w:rsidRPr="005152F2">
            <w:rPr>
              <w:lang w:val="en-GB" w:bidi="en-GB"/>
            </w:rPr>
            <w:t xml:space="preserve"> other online properties: Portfolio/Website/Blog</w:t>
          </w:r>
        </w:p>
      </w:docPartBody>
    </w:docPart>
    <w:docPart>
      <w:docPartPr>
        <w:name w:val="4F3E91402E3A2B4A8BD78D151AF1E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BD377-02A3-EE41-A705-EC47619F6F99}"/>
      </w:docPartPr>
      <w:docPartBody>
        <w:p w:rsidR="00000000" w:rsidRDefault="001F01E0">
          <w:pPr>
            <w:pStyle w:val="4F3E91402E3A2B4A8BD78D151AF1E21F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17444BB3B88BB747BA750B45CD7CE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446D9-6EE5-DA47-A616-3CB8DB9C6D6C}"/>
      </w:docPartPr>
      <w:docPartBody>
        <w:p w:rsidR="00000000" w:rsidRDefault="001F01E0">
          <w:pPr>
            <w:pStyle w:val="17444BB3B88BB747BA750B45CD7CE192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92C280DB459E5446B4B6FE9CE1D3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0A380-DA5A-E04A-9952-7062B5E064F0}"/>
      </w:docPartPr>
      <w:docPartBody>
        <w:p w:rsidR="00000000" w:rsidRDefault="001F01E0">
          <w:pPr>
            <w:pStyle w:val="92C280DB459E5446B4B6FE9CE1D3BCB2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B6FD3FE0D330D44294393C99CD31C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92673-0ED7-6644-8E38-456CBE44D7CB}"/>
      </w:docPartPr>
      <w:docPartBody>
        <w:p w:rsidR="00000000" w:rsidRDefault="001F01E0">
          <w:pPr>
            <w:pStyle w:val="B6FD3FE0D330D44294393C99CD31C00C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3B9AA5A47CF5CA45B53CC6A7F5669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4D04D-56F3-2041-9766-49CAD801BBB8}"/>
      </w:docPartPr>
      <w:docPartBody>
        <w:p w:rsidR="00000000" w:rsidRDefault="001F01E0">
          <w:pPr>
            <w:pStyle w:val="3B9AA5A47CF5CA45B53CC6A7F5669F34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12403ADB1AEA4248A6591EB64693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98666-0B86-7C4D-BF4E-FA45BB090A9D}"/>
      </w:docPartPr>
      <w:docPartBody>
        <w:p w:rsidR="00000000" w:rsidRDefault="001F01E0">
          <w:pPr>
            <w:pStyle w:val="12403ADB1AEA4248A6591EB64693658A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68B3013C37CA404590934850F6F50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B2060-0E77-A84D-8C4C-DF415992ADCE}"/>
      </w:docPartPr>
      <w:docPartBody>
        <w:p w:rsidR="00000000" w:rsidRDefault="001F01E0">
          <w:pPr>
            <w:pStyle w:val="68B3013C37CA404590934850F6F50BCA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07A9917F2F5CCD44AC6E795FA7EB4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3C345-904C-CD4C-B4BD-D0C6219D3E19}"/>
      </w:docPartPr>
      <w:docPartBody>
        <w:p w:rsidR="00000000" w:rsidRDefault="001F01E0">
          <w:pPr>
            <w:pStyle w:val="07A9917F2F5CCD44AC6E795FA7EB44C7"/>
          </w:pPr>
          <w:r w:rsidRPr="007B2F5C">
            <w:rPr>
              <w:lang w:val="en-GB" w:bidi="en-GB"/>
            </w:rPr>
            <w:t xml:space="preserve">Summarise your key responsibilities, leadership and </w:t>
          </w:r>
          <w:r w:rsidRPr="007B2F5C">
            <w:rPr>
              <w:lang w:val="en-GB" w:bidi="en-GB"/>
            </w:rPr>
            <w:t>biggest accomplishments. Don't list everything – keep it relevant and include information that shows the impact that you made.</w:t>
          </w:r>
        </w:p>
      </w:docPartBody>
    </w:docPart>
    <w:docPart>
      <w:docPartPr>
        <w:name w:val="BF1CD93CA61E9841BECE5D7920253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C082E-6587-F644-B094-35CF7B34114B}"/>
      </w:docPartPr>
      <w:docPartBody>
        <w:p w:rsidR="00000000" w:rsidRDefault="001F01E0">
          <w:pPr>
            <w:pStyle w:val="BF1CD93CA61E9841BECE5D7920253B86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2E91F0757E5E3A40B5B91CFFE8614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2BAD-73AF-E548-BC58-8CE428AD57FC}"/>
      </w:docPartPr>
      <w:docPartBody>
        <w:p w:rsidR="00000000" w:rsidRDefault="001F01E0">
          <w:pPr>
            <w:pStyle w:val="2E91F0757E5E3A40B5B91CFFE8614F18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02AD8A5BC4F36C4C8E78BCA0712D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C5014-0F3F-9C4A-B9AA-B8B16E451297}"/>
      </w:docPartPr>
      <w:docPartBody>
        <w:p w:rsidR="00000000" w:rsidRDefault="001F01E0">
          <w:pPr>
            <w:pStyle w:val="02AD8A5BC4F36C4C8E78BCA0712D469A"/>
          </w:pPr>
          <w:r w:rsidRPr="00473EF8">
            <w:rPr>
              <w:lang w:val="en-GB" w:bidi="en-GB"/>
            </w:rPr>
            <w:t>Think about the size of the teams you've led, the number of projects you've managed successfull</w:t>
          </w:r>
          <w:r w:rsidRPr="00473EF8">
            <w:rPr>
              <w:lang w:val="en-GB" w:bidi="en-GB"/>
            </w:rPr>
            <w:t>y or the number of articles you've written.</w:t>
          </w:r>
        </w:p>
      </w:docPartBody>
    </w:docPart>
    <w:docPart>
      <w:docPartPr>
        <w:name w:val="D87F84402D3D4E4E8629A32C893D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1CAFC-41C6-1A47-BFAA-9DFC5B63B80B}"/>
      </w:docPartPr>
      <w:docPartBody>
        <w:p w:rsidR="00000000" w:rsidRDefault="001F01E0">
          <w:pPr>
            <w:pStyle w:val="D87F84402D3D4E4E8629A32C893DD5A7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D221B9A2FD90114BA94BEF824D6D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D4000-A614-D541-B07C-57CE80C1A56E}"/>
      </w:docPartPr>
      <w:docPartBody>
        <w:p w:rsidR="00000000" w:rsidRDefault="001F01E0">
          <w:pPr>
            <w:pStyle w:val="D221B9A2FD90114BA94BEF824D6DCD2D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884CE3A915AA2F44BF65B875D39E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449A2-E3CB-7841-BA71-99195878B728}"/>
      </w:docPartPr>
      <w:docPartBody>
        <w:p w:rsidR="00000000" w:rsidRDefault="001F01E0">
          <w:pPr>
            <w:pStyle w:val="884CE3A915AA2F44BF65B875D39EDD3F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552D2072FBF55048B881F2F2C4EC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AC783-D20B-A24B-B95B-0D0D45C23B48}"/>
      </w:docPartPr>
      <w:docPartBody>
        <w:p w:rsidR="00000000" w:rsidRDefault="001F01E0">
          <w:pPr>
            <w:pStyle w:val="552D2072FBF55048B881F2F2C4EC51B7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5156E8F64CDE414EB874A3C60DA3F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1918-1351-5444-9D6E-F111433E4A8D}"/>
      </w:docPartPr>
      <w:docPartBody>
        <w:p w:rsidR="00000000" w:rsidRDefault="001F01E0">
          <w:pPr>
            <w:pStyle w:val="5156E8F64CDE414EB874A3C60DA3FB5A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FB506A157A35374581633CE39CE41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F2E98-CA85-1D4C-805B-3B1155030AFF}"/>
      </w:docPartPr>
      <w:docPartBody>
        <w:p w:rsidR="00000000" w:rsidRDefault="001F01E0">
          <w:pPr>
            <w:pStyle w:val="FB506A157A35374581633CE39CE41D1B"/>
          </w:pPr>
          <w:r w:rsidRPr="007B2F5C">
            <w:rPr>
              <w:lang w:val="en-GB" w:bidi="en-GB"/>
            </w:rPr>
            <w:t>Did you manage a team for your club, lead a camp</w:t>
          </w:r>
          <w:r w:rsidRPr="007B2F5C">
            <w:rPr>
              <w:lang w:val="en-GB" w:bidi="en-GB"/>
            </w:rPr>
            <w:t>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E0"/>
    <w:rsid w:val="001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B169DF537C7428E60EB124F8AC952">
    <w:name w:val="852B169DF537C7428E60EB124F8AC952"/>
  </w:style>
  <w:style w:type="paragraph" w:customStyle="1" w:styleId="318959677AA8F247904935C0C80F3842">
    <w:name w:val="318959677AA8F247904935C0C80F3842"/>
  </w:style>
  <w:style w:type="paragraph" w:customStyle="1" w:styleId="D061399417FCBA4E82349476D1FBA66F">
    <w:name w:val="D061399417FCBA4E82349476D1FBA66F"/>
  </w:style>
  <w:style w:type="paragraph" w:customStyle="1" w:styleId="55FB2DDC793B444C9778A4B7A84AB04C">
    <w:name w:val="55FB2DDC793B444C9778A4B7A84AB04C"/>
  </w:style>
  <w:style w:type="paragraph" w:customStyle="1" w:styleId="D4F7DF21B55F1A42817261BE475919C7">
    <w:name w:val="D4F7DF21B55F1A42817261BE475919C7"/>
  </w:style>
  <w:style w:type="paragraph" w:customStyle="1" w:styleId="4F3E91402E3A2B4A8BD78D151AF1E21F">
    <w:name w:val="4F3E91402E3A2B4A8BD78D151AF1E21F"/>
  </w:style>
  <w:style w:type="paragraph" w:customStyle="1" w:styleId="17444BB3B88BB747BA750B45CD7CE192">
    <w:name w:val="17444BB3B88BB747BA750B45CD7CE192"/>
  </w:style>
  <w:style w:type="paragraph" w:customStyle="1" w:styleId="92C280DB459E5446B4B6FE9CE1D3BCB2">
    <w:name w:val="92C280DB459E5446B4B6FE9CE1D3BCB2"/>
  </w:style>
  <w:style w:type="paragraph" w:customStyle="1" w:styleId="B6FD3FE0D330D44294393C99CD31C00C">
    <w:name w:val="B6FD3FE0D330D44294393C99CD31C00C"/>
  </w:style>
  <w:style w:type="paragraph" w:customStyle="1" w:styleId="3B9AA5A47CF5CA45B53CC6A7F5669F34">
    <w:name w:val="3B9AA5A47CF5CA45B53CC6A7F5669F34"/>
  </w:style>
  <w:style w:type="paragraph" w:customStyle="1" w:styleId="12403ADB1AEA4248A6591EB64693658A">
    <w:name w:val="12403ADB1AEA4248A6591EB64693658A"/>
  </w:style>
  <w:style w:type="paragraph" w:customStyle="1" w:styleId="68B3013C37CA404590934850F6F50BCA">
    <w:name w:val="68B3013C37CA404590934850F6F50BCA"/>
  </w:style>
  <w:style w:type="paragraph" w:customStyle="1" w:styleId="07A9917F2F5CCD44AC6E795FA7EB44C7">
    <w:name w:val="07A9917F2F5CCD44AC6E795FA7EB44C7"/>
  </w:style>
  <w:style w:type="paragraph" w:customStyle="1" w:styleId="BF1CD93CA61E9841BECE5D7920253B86">
    <w:name w:val="BF1CD93CA61E9841BECE5D7920253B86"/>
  </w:style>
  <w:style w:type="paragraph" w:customStyle="1" w:styleId="2E91F0757E5E3A40B5B91CFFE8614F18">
    <w:name w:val="2E91F0757E5E3A40B5B91CFFE8614F18"/>
  </w:style>
  <w:style w:type="paragraph" w:customStyle="1" w:styleId="02AD8A5BC4F36C4C8E78BCA0712D469A">
    <w:name w:val="02AD8A5BC4F36C4C8E78BCA0712D469A"/>
  </w:style>
  <w:style w:type="paragraph" w:customStyle="1" w:styleId="D87F84402D3D4E4E8629A32C893DD5A7">
    <w:name w:val="D87F84402D3D4E4E8629A32C893DD5A7"/>
  </w:style>
  <w:style w:type="paragraph" w:customStyle="1" w:styleId="D221B9A2FD90114BA94BEF824D6DCD2D">
    <w:name w:val="D221B9A2FD90114BA94BEF824D6DCD2D"/>
  </w:style>
  <w:style w:type="paragraph" w:customStyle="1" w:styleId="884CE3A915AA2F44BF65B875D39EDD3F">
    <w:name w:val="884CE3A915AA2F44BF65B875D39EDD3F"/>
  </w:style>
  <w:style w:type="paragraph" w:customStyle="1" w:styleId="552D2072FBF55048B881F2F2C4EC51B7">
    <w:name w:val="552D2072FBF55048B881F2F2C4EC51B7"/>
  </w:style>
  <w:style w:type="paragraph" w:customStyle="1" w:styleId="5156E8F64CDE414EB874A3C60DA3FB5A">
    <w:name w:val="5156E8F64CDE414EB874A3C60DA3FB5A"/>
  </w:style>
  <w:style w:type="paragraph" w:customStyle="1" w:styleId="FB506A157A35374581633CE39CE41D1B">
    <w:name w:val="FB506A157A35374581633CE39CE41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CV, designed by MOO.dotx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2021-01-13T09:57:00Z</dcterms:created>
  <dcterms:modified xsi:type="dcterms:W3CDTF">2021-01-13T09:58:00Z</dcterms:modified>
</cp:coreProperties>
</file>