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D1CCB" w14:textId="77777777" w:rsidR="00D1084A" w:rsidRDefault="00BE62B4">
      <w:pPr>
        <w:pStyle w:val="Title"/>
        <w:tabs>
          <w:tab w:val="center" w:pos="4320"/>
        </w:tabs>
      </w:pPr>
      <w:sdt>
        <w:sdtPr>
          <w:id w:val="796177712"/>
          <w:placeholder>
            <w:docPart w:val="EBDB27D2D6EAEE48B64BD9003453098C"/>
          </w:placeholder>
          <w:temporary/>
          <w:showingPlcHdr/>
          <w15:appearance w15:val="hidden"/>
        </w:sdtPr>
        <w:sdtEndPr/>
        <w:sdtContent>
          <w:r w:rsidR="00230612" w:rsidRPr="00230612">
            <w:t>Title</w:t>
          </w:r>
        </w:sdtContent>
      </w:sdt>
    </w:p>
    <w:p w14:paraId="2CE66141" w14:textId="77777777" w:rsidR="00D1084A" w:rsidRDefault="00BE62B4">
      <w:pPr>
        <w:pStyle w:val="Subtitle"/>
      </w:pPr>
      <w:sdt>
        <w:sdtPr>
          <w:id w:val="-1330594466"/>
          <w:placeholder>
            <w:docPart w:val="0B25AE1B60FF4E4F87F47D56D8F5BF2E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Subtitle</w:t>
          </w:r>
        </w:sdtContent>
      </w:sdt>
    </w:p>
    <w:p w14:paraId="1D2DB55C" w14:textId="77777777" w:rsidR="00D1084A" w:rsidRDefault="00BE62B4">
      <w:pPr>
        <w:pStyle w:val="Date"/>
      </w:pPr>
      <w:sdt>
        <w:sdtPr>
          <w:id w:val="-1626932318"/>
          <w:placeholder>
            <w:docPart w:val="26056E98F3B31B4ABB496A1E5813DAC7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Date</w:t>
          </w:r>
        </w:sdtContent>
      </w:sdt>
    </w:p>
    <w:p w14:paraId="7D934D7B" w14:textId="77777777" w:rsidR="00D1084A" w:rsidRDefault="00BE62B4">
      <w:pPr>
        <w:pStyle w:val="Heading1"/>
      </w:pPr>
      <w:sdt>
        <w:sdtPr>
          <w:id w:val="868501762"/>
          <w:placeholder>
            <w:docPart w:val="71BACCC9A2DA3B4198D142DEB2D43E80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Heading 1</w:t>
          </w:r>
        </w:sdtContent>
      </w:sdt>
    </w:p>
    <w:p w14:paraId="17105754" w14:textId="77777777" w:rsidR="00D1084A" w:rsidRDefault="00BE62B4">
      <w:pPr>
        <w:pStyle w:val="Heading2"/>
      </w:pPr>
      <w:sdt>
        <w:sdtPr>
          <w:id w:val="379440918"/>
          <w:placeholder>
            <w:docPart w:val="21978C9257863F46826E4AAA147FEE39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Heading 2</w:t>
          </w:r>
        </w:sdtContent>
      </w:sdt>
    </w:p>
    <w:p w14:paraId="68F2FDDE" w14:textId="77777777" w:rsidR="00D1084A" w:rsidRDefault="00BE62B4">
      <w:sdt>
        <w:sdtPr>
          <w:id w:val="-561256177"/>
          <w:placeholder>
            <w:docPart w:val="204B92287AB4E6488782B181D74E801A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To get started straight away, simply tap any placeholder text (such as this) and start typing.</w:t>
          </w:r>
        </w:sdtContent>
      </w:sdt>
    </w:p>
    <w:p w14:paraId="4D020B02" w14:textId="77777777" w:rsidR="00D1084A" w:rsidRDefault="00230612">
      <w:r>
        <w:rPr>
          <w:noProof/>
          <w:lang w:eastAsia="zh-CN" w:bidi="he-IL"/>
        </w:rPr>
        <w:drawing>
          <wp:inline distT="0" distB="0" distL="0" distR="0" wp14:anchorId="626D3200" wp14:editId="122427E2">
            <wp:extent cx="5449824" cy="3657600"/>
            <wp:effectExtent l="0" t="0" r="0" b="0"/>
            <wp:docPr id="2" name="Picture 2" title="Photo of a can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4A">
      <w:footerReference w:type="default" r:id="rId7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E96A7" w14:textId="77777777" w:rsidR="00BE62B4" w:rsidRDefault="00BE62B4">
      <w:pPr>
        <w:spacing w:line="240" w:lineRule="auto"/>
      </w:pPr>
      <w:r>
        <w:separator/>
      </w:r>
    </w:p>
    <w:p w14:paraId="03067630" w14:textId="77777777" w:rsidR="00BE62B4" w:rsidRDefault="00BE62B4"/>
  </w:endnote>
  <w:endnote w:type="continuationSeparator" w:id="0">
    <w:p w14:paraId="15865045" w14:textId="77777777" w:rsidR="00BE62B4" w:rsidRDefault="00BE62B4">
      <w:pPr>
        <w:spacing w:line="240" w:lineRule="auto"/>
      </w:pPr>
      <w:r>
        <w:continuationSeparator/>
      </w:r>
    </w:p>
    <w:p w14:paraId="5CC2251B" w14:textId="77777777" w:rsidR="00BE62B4" w:rsidRDefault="00BE62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20326"/>
      <w:docPartObj>
        <w:docPartGallery w:val="Page Numbers (Bottom of Page)"/>
        <w:docPartUnique/>
      </w:docPartObj>
    </w:sdtPr>
    <w:sdtEndPr/>
    <w:sdtContent>
      <w:p w14:paraId="6BEBD7F3" w14:textId="77777777" w:rsidR="00D1084A" w:rsidRDefault="0023061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2E99" w14:textId="77777777" w:rsidR="00BE62B4" w:rsidRDefault="00BE62B4">
      <w:pPr>
        <w:spacing w:line="240" w:lineRule="auto"/>
      </w:pPr>
      <w:r>
        <w:separator/>
      </w:r>
    </w:p>
    <w:p w14:paraId="3A8974E1" w14:textId="77777777" w:rsidR="00BE62B4" w:rsidRDefault="00BE62B4"/>
  </w:footnote>
  <w:footnote w:type="continuationSeparator" w:id="0">
    <w:p w14:paraId="61999B22" w14:textId="77777777" w:rsidR="00BE62B4" w:rsidRDefault="00BE62B4">
      <w:pPr>
        <w:spacing w:line="240" w:lineRule="auto"/>
      </w:pPr>
      <w:r>
        <w:continuationSeparator/>
      </w:r>
    </w:p>
    <w:p w14:paraId="5CE15798" w14:textId="77777777" w:rsidR="00BE62B4" w:rsidRDefault="00BE62B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B6"/>
    <w:rsid w:val="001D4CB6"/>
    <w:rsid w:val="00230612"/>
    <w:rsid w:val="00BE62B4"/>
    <w:rsid w:val="00D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C6C73E"/>
  <w15:chartTrackingRefBased/>
  <w15:docId w15:val="{5D11E599-8031-564A-8A5F-F06229EA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8E1CC94F-9E06-BD4F-8238-EB2277E32710%7dtf100020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DB27D2D6EAEE48B64BD90034530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E7390-85F9-A340-A6E0-D1FE69110F51}"/>
      </w:docPartPr>
      <w:docPartBody>
        <w:p w:rsidR="00000000" w:rsidRDefault="00163950">
          <w:pPr>
            <w:pStyle w:val="EBDB27D2D6EAEE48B64BD9003453098C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0B25AE1B60FF4E4F87F47D56D8F5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C3B3-4774-B845-96A4-BE6139EEA708}"/>
      </w:docPartPr>
      <w:docPartBody>
        <w:p w:rsidR="00000000" w:rsidRDefault="00163950">
          <w:pPr>
            <w:pStyle w:val="0B25AE1B60FF4E4F87F47D56D8F5BF2E"/>
          </w:pPr>
          <w:r>
            <w:rPr>
              <w:lang w:val="en-GB" w:bidi="en-GB"/>
            </w:rPr>
            <w:t>Subtitle</w:t>
          </w:r>
        </w:p>
      </w:docPartBody>
    </w:docPart>
    <w:docPart>
      <w:docPartPr>
        <w:name w:val="26056E98F3B31B4ABB496A1E5813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41CB1-B8FB-CE43-9869-6E41DCB36760}"/>
      </w:docPartPr>
      <w:docPartBody>
        <w:p w:rsidR="00000000" w:rsidRDefault="00163950">
          <w:pPr>
            <w:pStyle w:val="26056E98F3B31B4ABB496A1E5813DAC7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71BACCC9A2DA3B4198D142DEB2D43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4B9AC-3B25-A249-8862-97E60D62B4AC}"/>
      </w:docPartPr>
      <w:docPartBody>
        <w:p w:rsidR="00000000" w:rsidRDefault="00163950">
          <w:pPr>
            <w:pStyle w:val="71BACCC9A2DA3B4198D142DEB2D43E80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21978C9257863F46826E4AAA147F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F0D7-6787-CB44-8A8D-1EE5FC82CCA7}"/>
      </w:docPartPr>
      <w:docPartBody>
        <w:p w:rsidR="00000000" w:rsidRDefault="00163950">
          <w:pPr>
            <w:pStyle w:val="21978C9257863F46826E4AAA147FEE39"/>
          </w:pPr>
          <w:r>
            <w:rPr>
              <w:lang w:val="en-GB" w:bidi="en-GB"/>
            </w:rPr>
            <w:t>Heading 2</w:t>
          </w:r>
        </w:p>
      </w:docPartBody>
    </w:docPart>
    <w:docPart>
      <w:docPartPr>
        <w:name w:val="204B92287AB4E6488782B181D74E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F9C2C-007E-2149-84E0-A333886382E9}"/>
      </w:docPartPr>
      <w:docPartBody>
        <w:p w:rsidR="00000000" w:rsidRDefault="00163950">
          <w:pPr>
            <w:pStyle w:val="204B92287AB4E6488782B181D74E801A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50"/>
    <w:rsid w:val="001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B27D2D6EAEE48B64BD9003453098C">
    <w:name w:val="EBDB27D2D6EAEE48B64BD9003453098C"/>
  </w:style>
  <w:style w:type="paragraph" w:customStyle="1" w:styleId="0B25AE1B60FF4E4F87F47D56D8F5BF2E">
    <w:name w:val="0B25AE1B60FF4E4F87F47D56D8F5BF2E"/>
  </w:style>
  <w:style w:type="paragraph" w:customStyle="1" w:styleId="26056E98F3B31B4ABB496A1E5813DAC7">
    <w:name w:val="26056E98F3B31B4ABB496A1E5813DAC7"/>
  </w:style>
  <w:style w:type="paragraph" w:customStyle="1" w:styleId="71BACCC9A2DA3B4198D142DEB2D43E80">
    <w:name w:val="71BACCC9A2DA3B4198D142DEB2D43E80"/>
  </w:style>
  <w:style w:type="paragraph" w:customStyle="1" w:styleId="21978C9257863F46826E4AAA147FEE39">
    <w:name w:val="21978C9257863F46826E4AAA147FEE39"/>
  </w:style>
  <w:style w:type="paragraph" w:customStyle="1" w:styleId="204B92287AB4E6488782B181D74E801A">
    <w:name w:val="204B92287AB4E6488782B181D74E8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2021-01-13T10:14:00Z</dcterms:created>
  <dcterms:modified xsi:type="dcterms:W3CDTF">2021-01-13T10:14:00Z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