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E62D09" w:rsidRPr="005152F2" w14:paraId="3479B3DD" w14:textId="77777777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FC99BD35DE4E764B965D42CE9E6BFEC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7A1EDDC3" w14:textId="72CE310B" w:rsidR="00ED349C" w:rsidRPr="005152F2" w:rsidRDefault="005A71AB" w:rsidP="0009079F">
                <w:pPr>
                  <w:pStyle w:val="Heading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E62D09" w:rsidRPr="005152F2" w14:paraId="4AC442D0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D2E7828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5FBCF4C" wp14:editId="084C81B0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346B59C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B1mroWIRQAAEJyAAAOAAAAAAAAAAAAAAAAAC4CAABkcnMvZTJvRG9jLnhtbFBLAQItABQABgAI&#13;&#10;AAAAIQDbJ8Nc3AAAAAgBAAAPAAAAAAAAAAAAAAAAAHsWAABkcnMvZG93bnJldi54bWxQSwUGAAAA&#13;&#10;AAQABADzAAAAhBcAAAAA&#13;&#10;">
      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5BAC6CF0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6440CD0" w14:textId="77777777" w:rsidR="00E62D09" w:rsidRDefault="004A4202" w:rsidP="0009079F">
                  <w:pPr>
                    <w:pStyle w:val="Heading3"/>
                  </w:pPr>
                  <w:sdt>
                    <w:sdtPr>
                      <w:alias w:val="Email Address:"/>
                      <w:tag w:val="Email Address:"/>
                      <w:id w:val="1916898090"/>
                      <w:placeholder>
                        <w:docPart w:val="8E97DC6A879C4F498F76AE44005C7F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 w:rsidRPr="005152F2">
                        <w:rPr>
                          <w:lang w:val="en-GB" w:bidi="en-GB"/>
                        </w:rPr>
                        <w:t>Email Address</w:t>
                      </w:r>
                    </w:sdtContent>
                  </w:sdt>
                </w:p>
              </w:tc>
            </w:tr>
            <w:tr w:rsidR="00E62D09" w:rsidRPr="005152F2" w14:paraId="194AC4E9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0DC2A2E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A17DFB3" wp14:editId="00EDE106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18F3377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">
      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5861DF1D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470D9D6" w14:textId="77777777" w:rsidR="00E62D09" w:rsidRDefault="004A4202" w:rsidP="0009079F">
                  <w:pPr>
                    <w:pStyle w:val="Heading3"/>
                  </w:pPr>
                  <w:sdt>
                    <w:sdtPr>
                      <w:alias w:val="Telephone No.:"/>
                      <w:tag w:val="Telephone No.:"/>
                      <w:id w:val="741527263"/>
                      <w:placeholder>
                        <w:docPart w:val="40042FB30D6E0E47965EEACE674BF24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 w:rsidRPr="005152F2">
                        <w:rPr>
                          <w:lang w:val="en-GB" w:bidi="en-GB"/>
                        </w:rPr>
                        <w:t>Telephone No.</w:t>
                      </w:r>
                    </w:sdtContent>
                  </w:sdt>
                </w:p>
              </w:tc>
            </w:tr>
            <w:tr w:rsidR="00E62D09" w:rsidRPr="005152F2" w14:paraId="0704C13F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3DB94123" w14:textId="77777777" w:rsidR="00E62D09" w:rsidRPr="00441EB9" w:rsidRDefault="004A4202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Address:"/>
                      <w:tag w:val="Address:"/>
                      <w:id w:val="-1504971700"/>
                      <w:placeholder>
                        <w:docPart w:val="A4A16AD46583444EABA9F6A2FFC8B8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0673F">
                        <w:rPr>
                          <w:lang w:val="en-GB" w:bidi="en-GB"/>
                        </w:rPr>
                        <w:t>Address, City, County/Region Postcode</w:t>
                      </w:r>
                    </w:sdtContent>
                  </w:sdt>
                </w:p>
              </w:tc>
            </w:tr>
          </w:tbl>
          <w:p w14:paraId="5C764615" w14:textId="77777777" w:rsidR="00E62D09" w:rsidRPr="005152F2" w:rsidRDefault="00E62D09" w:rsidP="0009079F"/>
        </w:tc>
        <w:tc>
          <w:tcPr>
            <w:tcW w:w="723" w:type="dxa"/>
          </w:tcPr>
          <w:p w14:paraId="406B764F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E62D09" w14:paraId="53DD3698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75A69701" w14:textId="77777777" w:rsidR="00E62D09" w:rsidRDefault="004A4202" w:rsidP="0009079F">
                  <w:pPr>
                    <w:pStyle w:val="Heading2"/>
                  </w:pPr>
                  <w:sdt>
                    <w:sdtPr>
                      <w:alias w:val="Recipient Name:"/>
                      <w:tag w:val="Recipient Name:"/>
                      <w:id w:val="-856427655"/>
                      <w:placeholder>
                        <w:docPart w:val="457D0CF891EBE14399D20192D9DD8BA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56D1A">
                        <w:rPr>
                          <w:lang w:val="en-GB" w:bidi="en-GB"/>
                        </w:rPr>
                        <w:t>Recipient Name</w:t>
                      </w:r>
                    </w:sdtContent>
                  </w:sdt>
                </w:p>
                <w:p w14:paraId="12FBE732" w14:textId="77777777" w:rsidR="00A56D1A" w:rsidRDefault="004A4202" w:rsidP="0009079F">
                  <w:pPr>
                    <w:pStyle w:val="Heading2"/>
                  </w:pPr>
                  <w:sdt>
                    <w:sdtPr>
                      <w:alias w:val="Title/Company:"/>
                      <w:tag w:val="Title/Company:"/>
                      <w:id w:val="-1365748338"/>
                      <w:placeholder>
                        <w:docPart w:val="806AC456F15D6246817B2E100FE8C28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56D1A">
                        <w:rPr>
                          <w:lang w:val="en-GB" w:bidi="en-GB"/>
                        </w:rPr>
                        <w:t>Title/Company</w:t>
                      </w:r>
                    </w:sdtContent>
                  </w:sdt>
                </w:p>
                <w:p w14:paraId="64E116F1" w14:textId="77777777" w:rsidR="00E62D09" w:rsidRPr="005152F2" w:rsidRDefault="004A4202" w:rsidP="0009079F">
                  <w:pPr>
                    <w:pStyle w:val="Heading2"/>
                  </w:pPr>
                  <w:sdt>
                    <w:sdtPr>
                      <w:alias w:val="Address:"/>
                      <w:tag w:val="Address:"/>
                      <w:id w:val="-1933122431"/>
                      <w:placeholder>
                        <w:docPart w:val="C7A5EF78B3B5E441A8E5BD1C18F4494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>
                        <w:rPr>
                          <w:lang w:val="en-GB" w:bidi="en-GB"/>
                        </w:rPr>
                        <w:t>Address</w:t>
                      </w:r>
                    </w:sdtContent>
                  </w:sdt>
                </w:p>
                <w:p w14:paraId="2A3A1B15" w14:textId="77777777" w:rsidR="00E62D09" w:rsidRDefault="00BC2A58" w:rsidP="00BC2A58">
                  <w:pPr>
                    <w:pStyle w:val="Salutation"/>
                  </w:pPr>
                  <w:r>
                    <w:rPr>
                      <w:lang w:val="en-GB" w:bidi="en-GB"/>
                    </w:rP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996686958595D142B575C48CAADB1D2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56D1A">
                        <w:rPr>
                          <w:lang w:val="en-GB" w:bidi="en-GB"/>
                        </w:rPr>
                        <w:t>Recipient Name</w:t>
                      </w:r>
                    </w:sdtContent>
                  </w:sdt>
                  <w:r>
                    <w:rPr>
                      <w:lang w:val="en-GB" w:bidi="en-GB"/>
                    </w:rPr>
                    <w:t>,</w:t>
                  </w:r>
                </w:p>
                <w:sdt>
                  <w:sdtPr>
                    <w:alias w:val="Message Body:"/>
                    <w:tag w:val="Message Body:"/>
                    <w:id w:val="1833792793"/>
                    <w:placeholder>
                      <w:docPart w:val="9F24B14AB277774CB6A7AD3BAEEE893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22DADF4" w14:textId="77777777" w:rsidR="00BC2A58" w:rsidRDefault="00BC2A58" w:rsidP="00BC2A58">
                      <w:r>
                        <w:rPr>
                          <w:lang w:val="en-GB" w:bidi="en-GB"/>
                        </w:rPr>
                        <w:t>To get started, click the placeholder text and start typing.</w:t>
                      </w:r>
                    </w:p>
                    <w:p w14:paraId="7D771B64" w14:textId="77777777" w:rsidR="002B444C" w:rsidRDefault="002B444C" w:rsidP="00BC2A58">
                      <w:r w:rsidRPr="002B444C">
                        <w:rPr>
                          <w:lang w:val="en-GB" w:bidi="en-GB"/>
                        </w:rPr>
                        <w:t>Use your cover letter to show how your talents and experience will solve a problem or drive results for your future employer. For example, if you say that you work well in a team, give an example of how you used your teamwork skills during your last internship, then show how this experience will benefit the employer.</w:t>
                      </w:r>
                    </w:p>
                    <w:p w14:paraId="5D62BC8B" w14:textId="77777777" w:rsidR="00BC2A58" w:rsidRDefault="002B444C" w:rsidP="00BC2A58">
                      <w:r w:rsidRPr="002B444C">
                        <w:rPr>
                          <w:lang w:val="en-GB" w:bidi="en-GB"/>
                        </w:rPr>
                        <w:t>It's all about personalisation. Write a cover letter that uniquely presents the real you and the future impact that only you can make at the company.</w:t>
                      </w:r>
                    </w:p>
                  </w:sdtContent>
                </w:sdt>
                <w:p w14:paraId="2FE80C05" w14:textId="77777777" w:rsidR="00BC2A58" w:rsidRDefault="004A4202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CABBDC488DBF784495B897E1E91DF12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rPr>
                          <w:lang w:val="en-GB" w:bidi="en-GB"/>
                        </w:rPr>
                        <w:t>Sincerely</w:t>
                      </w:r>
                    </w:sdtContent>
                  </w:sdt>
                  <w:r w:rsidR="00BC2A58">
                    <w:rPr>
                      <w:lang w:val="en-GB" w:bidi="en-GB"/>
                    </w:rPr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7A018EDD255BA542A0DC2D5FD032EB4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14:paraId="7421E864" w14:textId="5D17EC0A" w:rsidR="00ED349C" w:rsidRPr="00ED349C" w:rsidRDefault="005A71AB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t>Microsoft Office User</w:t>
                      </w:r>
                    </w:p>
                  </w:sdtContent>
                </w:sdt>
              </w:tc>
            </w:tr>
          </w:tbl>
          <w:p w14:paraId="68843F35" w14:textId="77777777" w:rsidR="00E62D09" w:rsidRPr="005152F2" w:rsidRDefault="00E62D09" w:rsidP="0009079F"/>
        </w:tc>
      </w:tr>
    </w:tbl>
    <w:p w14:paraId="3BF5F66F" w14:textId="77777777" w:rsidR="004416AD" w:rsidRDefault="004416AD" w:rsidP="004E4B02">
      <w:pPr>
        <w:pStyle w:val="NoSpacing"/>
      </w:pPr>
    </w:p>
    <w:sectPr w:rsidR="004416AD" w:rsidSect="00A07A73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79706" w14:textId="77777777" w:rsidR="004A4202" w:rsidRDefault="004A4202" w:rsidP="005E79E1">
      <w:pPr>
        <w:spacing w:after="0" w:line="240" w:lineRule="auto"/>
      </w:pPr>
      <w:r>
        <w:separator/>
      </w:r>
    </w:p>
  </w:endnote>
  <w:endnote w:type="continuationSeparator" w:id="0">
    <w:p w14:paraId="74A55056" w14:textId="77777777" w:rsidR="004A4202" w:rsidRDefault="004A4202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DE8A3" w14:textId="77777777" w:rsidR="00087030" w:rsidRDefault="00087030" w:rsidP="0008703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A07A73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01F0AA67" wp14:editId="08C5EE57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441C81F2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A68E6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49E31F2" wp14:editId="63EEDC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D131402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0ghxx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A0485" w14:textId="77777777" w:rsidR="004A4202" w:rsidRDefault="004A4202" w:rsidP="005E79E1">
      <w:pPr>
        <w:spacing w:after="0" w:line="240" w:lineRule="auto"/>
      </w:pPr>
      <w:r>
        <w:separator/>
      </w:r>
    </w:p>
  </w:footnote>
  <w:footnote w:type="continuationSeparator" w:id="0">
    <w:p w14:paraId="1A277833" w14:textId="77777777" w:rsidR="004A4202" w:rsidRDefault="004A4202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2B960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B0035A9" wp14:editId="721746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380EBB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FBDB0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C552692" wp14:editId="59B58AE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100283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Z40nhYAAKq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AB"/>
    <w:rsid w:val="00065295"/>
    <w:rsid w:val="00087030"/>
    <w:rsid w:val="001A183F"/>
    <w:rsid w:val="001E77DC"/>
    <w:rsid w:val="00253B9D"/>
    <w:rsid w:val="00293B83"/>
    <w:rsid w:val="002A4640"/>
    <w:rsid w:val="002B444C"/>
    <w:rsid w:val="003546E4"/>
    <w:rsid w:val="0038539E"/>
    <w:rsid w:val="004242EC"/>
    <w:rsid w:val="004416AD"/>
    <w:rsid w:val="004A4202"/>
    <w:rsid w:val="004E4B02"/>
    <w:rsid w:val="005A71AB"/>
    <w:rsid w:val="005E79E1"/>
    <w:rsid w:val="006A3CE7"/>
    <w:rsid w:val="0070673F"/>
    <w:rsid w:val="008A188A"/>
    <w:rsid w:val="0093323C"/>
    <w:rsid w:val="009B3516"/>
    <w:rsid w:val="00A07A73"/>
    <w:rsid w:val="00A56D1A"/>
    <w:rsid w:val="00BC2A58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A48682"/>
  <w15:chartTrackingRefBased/>
  <w15:docId w15:val="{82BA9AAE-3E96-0543-A5B1-6DFD23C1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15AF45E3-A834-7E48-B176-78DE27DD0487%7dtf163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99BD35DE4E764B965D42CE9E6BF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7377C-6BEF-034C-B615-B34BB117FCC3}"/>
      </w:docPartPr>
      <w:docPartBody>
        <w:p w:rsidR="00000000" w:rsidRDefault="00071B8C">
          <w:pPr>
            <w:pStyle w:val="FC99BD35DE4E764B965D42CE9E6BFEC7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8E97DC6A879C4F498F76AE44005C7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D3D57-1A1F-9349-AC3A-AC2B646AC672}"/>
      </w:docPartPr>
      <w:docPartBody>
        <w:p w:rsidR="00000000" w:rsidRDefault="00071B8C">
          <w:pPr>
            <w:pStyle w:val="8E97DC6A879C4F498F76AE44005C7F45"/>
          </w:pPr>
          <w:r w:rsidRPr="005152F2">
            <w:rPr>
              <w:lang w:val="en-GB" w:bidi="en-GB"/>
            </w:rPr>
            <w:t>Email Address</w:t>
          </w:r>
        </w:p>
      </w:docPartBody>
    </w:docPart>
    <w:docPart>
      <w:docPartPr>
        <w:name w:val="40042FB30D6E0E47965EEACE674BF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FB35-E63F-FE46-9B73-D53F5CAA32FC}"/>
      </w:docPartPr>
      <w:docPartBody>
        <w:p w:rsidR="00000000" w:rsidRDefault="00071B8C">
          <w:pPr>
            <w:pStyle w:val="40042FB30D6E0E47965EEACE674BF240"/>
          </w:pPr>
          <w:r w:rsidRPr="005152F2">
            <w:rPr>
              <w:lang w:val="en-GB" w:bidi="en-GB"/>
            </w:rPr>
            <w:t>Telephone No.</w:t>
          </w:r>
        </w:p>
      </w:docPartBody>
    </w:docPart>
    <w:docPart>
      <w:docPartPr>
        <w:name w:val="A4A16AD46583444EABA9F6A2FFC8B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97188-0FCB-5743-BED7-EA11ED0CBF88}"/>
      </w:docPartPr>
      <w:docPartBody>
        <w:p w:rsidR="00000000" w:rsidRDefault="00071B8C">
          <w:pPr>
            <w:pStyle w:val="A4A16AD46583444EABA9F6A2FFC8B88C"/>
          </w:pPr>
          <w:r>
            <w:rPr>
              <w:lang w:val="en-GB" w:bidi="en-GB"/>
            </w:rPr>
            <w:t>Address, City, County/Region Postcode</w:t>
          </w:r>
        </w:p>
      </w:docPartBody>
    </w:docPart>
    <w:docPart>
      <w:docPartPr>
        <w:name w:val="457D0CF891EBE14399D20192D9DD8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EE091-F29C-3F42-B4E4-29047F11B97E}"/>
      </w:docPartPr>
      <w:docPartBody>
        <w:p w:rsidR="00000000" w:rsidRDefault="00071B8C">
          <w:pPr>
            <w:pStyle w:val="457D0CF891EBE14399D20192D9DD8BA9"/>
          </w:pPr>
          <w:r>
            <w:rPr>
              <w:lang w:val="en-GB" w:bidi="en-GB"/>
            </w:rPr>
            <w:t>Recipient Name</w:t>
          </w:r>
        </w:p>
      </w:docPartBody>
    </w:docPart>
    <w:docPart>
      <w:docPartPr>
        <w:name w:val="806AC456F15D6246817B2E100FE8C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581BD-1A68-6D48-AEBE-DAFE83C40318}"/>
      </w:docPartPr>
      <w:docPartBody>
        <w:p w:rsidR="00000000" w:rsidRDefault="00071B8C">
          <w:pPr>
            <w:pStyle w:val="806AC456F15D6246817B2E100FE8C28F"/>
          </w:pPr>
          <w:r>
            <w:rPr>
              <w:lang w:val="en-GB" w:bidi="en-GB"/>
            </w:rPr>
            <w:t>Title/Company</w:t>
          </w:r>
        </w:p>
      </w:docPartBody>
    </w:docPart>
    <w:docPart>
      <w:docPartPr>
        <w:name w:val="C7A5EF78B3B5E441A8E5BD1C18F44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CEDE9-67A1-3C4A-9E65-CCE5E9127A2A}"/>
      </w:docPartPr>
      <w:docPartBody>
        <w:p w:rsidR="00000000" w:rsidRDefault="00071B8C">
          <w:pPr>
            <w:pStyle w:val="C7A5EF78B3B5E441A8E5BD1C18F4494C"/>
          </w:pPr>
          <w:r>
            <w:rPr>
              <w:lang w:val="en-GB" w:bidi="en-GB"/>
            </w:rPr>
            <w:t>Address</w:t>
          </w:r>
        </w:p>
      </w:docPartBody>
    </w:docPart>
    <w:docPart>
      <w:docPartPr>
        <w:name w:val="996686958595D142B575C48CAADB1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38749-9022-F14F-A030-E51282AEDF41}"/>
      </w:docPartPr>
      <w:docPartBody>
        <w:p w:rsidR="00000000" w:rsidRDefault="00071B8C">
          <w:pPr>
            <w:pStyle w:val="996686958595D142B575C48CAADB1D27"/>
          </w:pPr>
          <w:r>
            <w:rPr>
              <w:lang w:val="en-GB" w:bidi="en-GB"/>
            </w:rPr>
            <w:t>Recipient Name</w:t>
          </w:r>
        </w:p>
      </w:docPartBody>
    </w:docPart>
    <w:docPart>
      <w:docPartPr>
        <w:name w:val="9F24B14AB277774CB6A7AD3BAEEE8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B2C3B-3A6A-834E-9D90-7C85983DF551}"/>
      </w:docPartPr>
      <w:docPartBody>
        <w:p w:rsidR="00301AC0" w:rsidRDefault="00071B8C" w:rsidP="00BC2A58">
          <w:r>
            <w:rPr>
              <w:lang w:val="en-GB" w:bidi="en-GB"/>
            </w:rPr>
            <w:t>To get started, click the placeholder text and start typing.</w:t>
          </w:r>
        </w:p>
        <w:p w:rsidR="00301AC0" w:rsidRDefault="00071B8C" w:rsidP="00BC2A58">
          <w:r w:rsidRPr="002B444C">
            <w:rPr>
              <w:lang w:val="en-GB" w:bidi="en-GB"/>
            </w:rPr>
            <w:t xml:space="preserve">Use your cover letter to show how your talents and experience will solve a problem or drive results for your </w:t>
          </w:r>
          <w:r w:rsidRPr="002B444C">
            <w:rPr>
              <w:lang w:val="en-GB" w:bidi="en-GB"/>
            </w:rPr>
            <w:t>future employer. For example, if you say that you work well in a team, give an example of how you used your teamwork skills during your last internship, then show how this experience will benefit the employer.</w:t>
          </w:r>
        </w:p>
        <w:p w:rsidR="00000000" w:rsidRDefault="00071B8C">
          <w:pPr>
            <w:pStyle w:val="9F24B14AB277774CB6A7AD3BAEEE893B"/>
          </w:pPr>
          <w:r w:rsidRPr="002B444C">
            <w:rPr>
              <w:lang w:val="en-GB" w:bidi="en-GB"/>
            </w:rPr>
            <w:t xml:space="preserve">It's all about personalisation. Write a cover </w:t>
          </w:r>
          <w:r w:rsidRPr="002B444C">
            <w:rPr>
              <w:lang w:val="en-GB" w:bidi="en-GB"/>
            </w:rPr>
            <w:t>letter that uniquely presents the real you and the future impact that only you can make at the company.</w:t>
          </w:r>
        </w:p>
      </w:docPartBody>
    </w:docPart>
    <w:docPart>
      <w:docPartPr>
        <w:name w:val="CABBDC488DBF784495B897E1E91DF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32DD1-059F-9E4C-9228-436A28162EA8}"/>
      </w:docPartPr>
      <w:docPartBody>
        <w:p w:rsidR="00000000" w:rsidRDefault="00071B8C">
          <w:pPr>
            <w:pStyle w:val="CABBDC488DBF784495B897E1E91DF121"/>
          </w:pPr>
          <w:r>
            <w:rPr>
              <w:lang w:val="en-GB" w:bidi="en-GB"/>
            </w:rPr>
            <w:t>Sincerely</w:t>
          </w:r>
        </w:p>
      </w:docPartBody>
    </w:docPart>
    <w:docPart>
      <w:docPartPr>
        <w:name w:val="7A018EDD255BA542A0DC2D5FD032E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78B6D-6F75-484E-A6E9-DCCBA86CFD95}"/>
      </w:docPartPr>
      <w:docPartBody>
        <w:p w:rsidR="00000000" w:rsidRDefault="00071B8C">
          <w:pPr>
            <w:pStyle w:val="7A018EDD255BA542A0DC2D5FD032EB4E"/>
          </w:pPr>
          <w:r w:rsidRPr="005152F2">
            <w:rPr>
              <w:lang w:val="en-GB"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8C"/>
    <w:rsid w:val="0007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9BD35DE4E764B965D42CE9E6BFEC7">
    <w:name w:val="FC99BD35DE4E764B965D42CE9E6BFEC7"/>
  </w:style>
  <w:style w:type="paragraph" w:customStyle="1" w:styleId="8E97DC6A879C4F498F76AE44005C7F45">
    <w:name w:val="8E97DC6A879C4F498F76AE44005C7F45"/>
  </w:style>
  <w:style w:type="paragraph" w:customStyle="1" w:styleId="40042FB30D6E0E47965EEACE674BF240">
    <w:name w:val="40042FB30D6E0E47965EEACE674BF240"/>
  </w:style>
  <w:style w:type="paragraph" w:customStyle="1" w:styleId="A4A16AD46583444EABA9F6A2FFC8B88C">
    <w:name w:val="A4A16AD46583444EABA9F6A2FFC8B88C"/>
  </w:style>
  <w:style w:type="paragraph" w:customStyle="1" w:styleId="457D0CF891EBE14399D20192D9DD8BA9">
    <w:name w:val="457D0CF891EBE14399D20192D9DD8BA9"/>
  </w:style>
  <w:style w:type="paragraph" w:customStyle="1" w:styleId="806AC456F15D6246817B2E100FE8C28F">
    <w:name w:val="806AC456F15D6246817B2E100FE8C28F"/>
  </w:style>
  <w:style w:type="paragraph" w:customStyle="1" w:styleId="C7A5EF78B3B5E441A8E5BD1C18F4494C">
    <w:name w:val="C7A5EF78B3B5E441A8E5BD1C18F4494C"/>
  </w:style>
  <w:style w:type="paragraph" w:customStyle="1" w:styleId="996686958595D142B575C48CAADB1D27">
    <w:name w:val="996686958595D142B575C48CAADB1D27"/>
  </w:style>
  <w:style w:type="paragraph" w:customStyle="1" w:styleId="9F24B14AB277774CB6A7AD3BAEEE893B">
    <w:name w:val="9F24B14AB277774CB6A7AD3BAEEE893B"/>
  </w:style>
  <w:style w:type="paragraph" w:customStyle="1" w:styleId="CABBDC488DBF784495B897E1E91DF121">
    <w:name w:val="CABBDC488DBF784495B897E1E91DF121"/>
  </w:style>
  <w:style w:type="paragraph" w:customStyle="1" w:styleId="7A018EDD255BA542A0DC2D5FD032EB4E">
    <w:name w:val="7A018EDD255BA542A0DC2D5FD032E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2021-01-13T09:58:00Z</dcterms:created>
  <dcterms:modified xsi:type="dcterms:W3CDTF">2021-01-13T09:58:00Z</dcterms:modified>
</cp:coreProperties>
</file>