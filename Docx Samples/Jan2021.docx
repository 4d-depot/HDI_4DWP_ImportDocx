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A2CF" w14:textId="77777777"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4C10C6">
        <w:t>Jan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4C10C6">
        <w:rPr>
          <w:rStyle w:val="Emphasis"/>
        </w:rPr>
        <w:t>2021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28D7D000" w14:textId="7777777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87CBC2F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644C40DF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C619722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6EFD150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593DBB5C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0499556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11F2C0B6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04A72293" w14:textId="77777777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7A53473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</w:rPr>
              <w:instrText>Friday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67E02A8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C10C6">
              <w:instrText>Friday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4C10C6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1DCC483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C10C6">
              <w:instrText>Friday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4C10C6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40FA871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C10C6">
              <w:instrText>Friday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4C10C6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661E8BB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C10C6">
              <w:instrText>Friday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4C10C6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3CE4164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4C10C6">
              <w:instrText>Friday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B75A5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C10C6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C10C6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153746E3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</w:rPr>
              <w:instrText>Friday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2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2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02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2F70FF19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AE6060B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582A705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04E2830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16863D9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CCB4E55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E88D438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2422ACE" w14:textId="77777777" w:rsidR="00BE33C9" w:rsidRDefault="00BE33C9"/>
        </w:tc>
      </w:tr>
      <w:tr w:rsidR="00BE33C9" w14:paraId="0C9955BC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CF728E4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03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0E87F4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4C10C6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266C4F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4C10C6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B9E33B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4C10C6">
              <w:rPr>
                <w:noProof/>
              </w:rPr>
              <w:t>06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F327EA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4C10C6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F317342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4C10C6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71F735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09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21BD8E2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17AC185" w14:textId="77777777" w:rsidR="00BE33C9" w:rsidRDefault="00BE33C9"/>
        </w:tc>
        <w:sdt>
          <w:sdtPr>
            <w:id w:val="333194189"/>
            <w:placeholder>
              <w:docPart w:val="AA2E13F254264946B10D08B54B7B35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14:paraId="0D5EFC50" w14:textId="77777777" w:rsidR="00BE33C9" w:rsidRDefault="00C47FD1">
                <w:r>
                  <w:rPr>
                    <w:noProof/>
                  </w:rPr>
                  <w:t>Click here to replace text.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002393F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05AD17F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723C408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2247160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B1E3D20" w14:textId="77777777" w:rsidR="00BE33C9" w:rsidRDefault="00BE33C9"/>
        </w:tc>
      </w:tr>
      <w:tr w:rsidR="00BE33C9" w14:paraId="39246BA5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15C0AED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10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31C021C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4C10C6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489C81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4C10C6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4CEAF2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4C10C6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821D151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4C10C6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467F71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4C10C6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37E8E42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16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3AAA4693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5426179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EA23234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F6CC729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B215AAB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9A025BD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FD4B8C6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EC15A18" w14:textId="77777777" w:rsidR="00BE33C9" w:rsidRDefault="00BE33C9"/>
        </w:tc>
      </w:tr>
      <w:tr w:rsidR="00BE33C9" w14:paraId="1D5AF293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16258E9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17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4F99E8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4C10C6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742E674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4C10C6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C8FA1F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4C10C6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D4578EB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4C10C6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D3C905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4C10C6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779F939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23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3C43D346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518B669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01ABF25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D23E8F2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5AC8B71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76E4DE3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DAEBD27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39B6A25" w14:textId="77777777" w:rsidR="00BE33C9" w:rsidRDefault="00BE33C9"/>
        </w:tc>
      </w:tr>
      <w:tr w:rsidR="00BE33C9" w14:paraId="570E0C6D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10D095C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23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23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24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24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24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C2CDB99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4C10C6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4C10C6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4C10C6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4C10C6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C10C6">
              <w:rPr>
                <w:noProof/>
              </w:rPr>
              <w:instrText>25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C10C6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FF159D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4C10C6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4C10C6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4C10C6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4C10C6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C10C6">
              <w:rPr>
                <w:noProof/>
              </w:rPr>
              <w:instrText>26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C10C6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91178F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4C10C6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4C10C6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4C10C6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4C10C6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C10C6">
              <w:rPr>
                <w:noProof/>
              </w:rPr>
              <w:instrText>27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4C10C6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E5A2AA3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4C10C6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4C10C6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4C10C6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4C10C6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 w:rsidR="004C10C6">
              <w:fldChar w:fldCharType="separate"/>
            </w:r>
            <w:r w:rsidR="004C10C6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 w:rsidR="004C10C6">
              <w:fldChar w:fldCharType="separate"/>
            </w:r>
            <w:r w:rsidR="004C10C6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422B509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4C10C6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4C10C6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4C10C6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4C10C6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4C10C6"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 w:rsidR="004C10C6">
              <w:fldChar w:fldCharType="separate"/>
            </w:r>
            <w:r w:rsidR="004C10C6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28803FF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 w:rsidR="004C10C6"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30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4A4B5281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0FF93AE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7D14B21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33C37C9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834EB2B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12E9F99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4AD754B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D798760" w14:textId="77777777" w:rsidR="00BE33C9" w:rsidRDefault="00BE33C9"/>
        </w:tc>
      </w:tr>
      <w:tr w:rsidR="00BE33C9" w14:paraId="77C58966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6A8F688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 w:rsidR="004C10C6">
              <w:rPr>
                <w:rStyle w:val="Emphasis"/>
              </w:rPr>
              <w:fldChar w:fldCharType="separate"/>
            </w:r>
            <w:r w:rsidR="004C10C6">
              <w:rPr>
                <w:rStyle w:val="Emphasis"/>
                <w:noProof/>
              </w:rPr>
              <w:t>31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B0686D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4C10C6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4C10C6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4C10C6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46EB760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67DA13C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C9F5FF3" w14:textId="77777777"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930CF5B" w14:textId="77777777"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08FCD59" w14:textId="77777777"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 w14:paraId="11167209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035057D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D207AEE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218D34E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D6F1ED2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AFE1CB5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1A00AFF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3D297CE" w14:textId="77777777" w:rsidR="00BE33C9" w:rsidRDefault="00BE33C9"/>
        </w:tc>
      </w:tr>
    </w:tbl>
    <w:p w14:paraId="25217F97" w14:textId="77777777"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87511" w14:textId="77777777" w:rsidR="006E774A" w:rsidRDefault="006E774A">
      <w:pPr>
        <w:spacing w:after="0" w:line="240" w:lineRule="auto"/>
      </w:pPr>
      <w:r>
        <w:separator/>
      </w:r>
    </w:p>
  </w:endnote>
  <w:endnote w:type="continuationSeparator" w:id="0">
    <w:p w14:paraId="4D4EA0EB" w14:textId="77777777" w:rsidR="006E774A" w:rsidRDefault="006E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7742A" w14:textId="77777777" w:rsidR="006E774A" w:rsidRDefault="006E774A">
      <w:pPr>
        <w:spacing w:after="0" w:line="240" w:lineRule="auto"/>
      </w:pPr>
      <w:r>
        <w:separator/>
      </w:r>
    </w:p>
  </w:footnote>
  <w:footnote w:type="continuationSeparator" w:id="0">
    <w:p w14:paraId="56EE3C09" w14:textId="77777777" w:rsidR="006E774A" w:rsidRDefault="006E7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1/2021"/>
    <w:docVar w:name="MonthStart" w:val="01/01/2021"/>
  </w:docVars>
  <w:rsids>
    <w:rsidRoot w:val="004C10C6"/>
    <w:rsid w:val="00120278"/>
    <w:rsid w:val="004C10C6"/>
    <w:rsid w:val="00683123"/>
    <w:rsid w:val="006E774A"/>
    <w:rsid w:val="007B29DC"/>
    <w:rsid w:val="00837FF0"/>
    <w:rsid w:val="00B21545"/>
    <w:rsid w:val="00B75A54"/>
    <w:rsid w:val="00BE33C9"/>
    <w:rsid w:val="00C26BE9"/>
    <w:rsid w:val="00C47FD1"/>
    <w:rsid w:val="00D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F4C79D5"/>
  <w15:docId w15:val="{15FCA8EE-0922-1E40-9208-D12EBBA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C59EBF22-C2E5-2643-A62A-B60FA51DFC2C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2E13F254264946B10D08B54B7B3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71A7F-26F8-F641-A5DC-098331936484}"/>
      </w:docPartPr>
      <w:docPartBody>
        <w:p w:rsidR="00000000" w:rsidRDefault="007F3C6A">
          <w:pPr>
            <w:pStyle w:val="AA2E13F254264946B10D08B54B7B35F7"/>
          </w:pPr>
          <w:r>
            <w:rPr>
              <w:noProof/>
            </w:rPr>
            <w:t>Click here to replace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6A"/>
    <w:rsid w:val="007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E13F254264946B10D08B54B7B35F7">
    <w:name w:val="AA2E13F254264946B10D08B54B7B35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403AD-0BE0-8147-8FB1-F5A6EC3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2021-01-13T09:57:00Z</dcterms:created>
  <dcterms:modified xsi:type="dcterms:W3CDTF">2021-01-13T09:57:00Z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